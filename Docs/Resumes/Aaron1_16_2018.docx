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930" w:type="pct"/>
        <w:tblLayout w:type="fixed"/>
        <w:tblCellMar>
          <w:left w:w="0" w:type="dxa"/>
          <w:bottom w:w="432" w:type="dxa"/>
          <w:right w:w="0" w:type="dxa"/>
        </w:tblCellMar>
        <w:tblLook w:val="04A0" w:firstRow="1" w:lastRow="0" w:firstColumn="1" w:lastColumn="0" w:noHBand="0" w:noVBand="1"/>
        <w:tblDescription w:val="Header layout table"/>
      </w:tblPr>
      <w:tblGrid>
        <w:gridCol w:w="5699"/>
        <w:gridCol w:w="4950"/>
      </w:tblGrid>
      <w:tr w:rsidR="00D92B95" w14:paraId="5B861BD7" w14:textId="77777777" w:rsidTr="00961907">
        <w:trPr>
          <w:trHeight w:val="1592"/>
        </w:trPr>
        <w:tc>
          <w:tcPr>
            <w:tcW w:w="5699" w:type="dxa"/>
            <w:vAlign w:val="bottom"/>
          </w:tcPr>
          <w:p w14:paraId="3061DB5D" w14:textId="77777777" w:rsidR="00C84833" w:rsidRPr="00DF43F3" w:rsidRDefault="00961907" w:rsidP="00C84833">
            <w:pPr>
              <w:pStyle w:val="Title"/>
              <w:rPr>
                <w:sz w:val="52"/>
                <w:szCs w:val="52"/>
              </w:rPr>
            </w:pPr>
            <w:r w:rsidRPr="00235D2D">
              <w:rPr>
                <w:noProof/>
                <w:sz w:val="52"/>
                <w:szCs w:val="52"/>
              </w:rPr>
              <mc:AlternateContent>
                <mc:Choice Requires="wps">
                  <w:drawing>
                    <wp:anchor distT="45720" distB="45720" distL="114300" distR="114300" simplePos="0" relativeHeight="251664384" behindDoc="0" locked="0" layoutInCell="1" allowOverlap="1" wp14:anchorId="78E5A83F" wp14:editId="1D746EFA">
                      <wp:simplePos x="0" y="0"/>
                      <wp:positionH relativeFrom="margin">
                        <wp:posOffset>85725</wp:posOffset>
                      </wp:positionH>
                      <wp:positionV relativeFrom="paragraph">
                        <wp:posOffset>-56515</wp:posOffset>
                      </wp:positionV>
                      <wp:extent cx="2360930" cy="1404620"/>
                      <wp:effectExtent l="0" t="0" r="2032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E357213" w14:textId="77777777" w:rsidR="00235D2D" w:rsidRPr="007B2505" w:rsidRDefault="008B7863">
                                  <w:pPr>
                                    <w:rPr>
                                      <w:b/>
                                      <w:color w:val="000000" w:themeColor="text1"/>
                                      <w:sz w:val="52"/>
                                      <w:szCs w:val="52"/>
                                    </w:rPr>
                                  </w:pPr>
                                  <w:r w:rsidRPr="007B2505">
                                    <w:rPr>
                                      <w:b/>
                                      <w:color w:val="000000" w:themeColor="text1"/>
                                      <w:sz w:val="52"/>
                                      <w:szCs w:val="52"/>
                                    </w:rPr>
                                    <w:t xml:space="preserve">Aaron </w:t>
                                  </w:r>
                                </w:p>
                                <w:p w14:paraId="63662F06" w14:textId="77777777" w:rsidR="008B7863" w:rsidRPr="007B2505" w:rsidRDefault="008B7863">
                                  <w:pPr>
                                    <w:rPr>
                                      <w:b/>
                                      <w:color w:val="000000" w:themeColor="text1"/>
                                      <w:sz w:val="52"/>
                                      <w:szCs w:val="52"/>
                                    </w:rPr>
                                  </w:pPr>
                                  <w:r w:rsidRPr="007B2505">
                                    <w:rPr>
                                      <w:b/>
                                      <w:color w:val="000000" w:themeColor="text1"/>
                                      <w:sz w:val="52"/>
                                      <w:szCs w:val="52"/>
                                    </w:rPr>
                                    <w:t>Earl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8E5A83F" id="_x0000_t202" coordsize="21600,21600" o:spt="202" path="m,l,21600r21600,l21600,xe">
                      <v:stroke joinstyle="miter"/>
                      <v:path gradientshapeok="t" o:connecttype="rect"/>
                    </v:shapetype>
                    <v:shape id="Text Box 2" o:spid="_x0000_s1026" type="#_x0000_t202" style="position:absolute;margin-left:6.75pt;margin-top:-4.45pt;width:185.9pt;height:11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" strokecolor="white [3212]">
                      <v:textbox style="mso-fit-shape-to-text:t">
                        <w:txbxContent>
                          <w:p w14:paraId="7E357213" w14:textId="77777777" w:rsidR="00235D2D" w:rsidRPr="007B2505" w:rsidRDefault="008B7863">
                            <w:pPr>
                              <w:rPr>
                                <w:b/>
                                <w:color w:val="000000" w:themeColor="text1"/>
                                <w:sz w:val="52"/>
                                <w:szCs w:val="52"/>
                              </w:rPr>
                            </w:pPr>
                            <w:r w:rsidRPr="007B2505">
                              <w:rPr>
                                <w:b/>
                                <w:color w:val="000000" w:themeColor="text1"/>
                                <w:sz w:val="52"/>
                                <w:szCs w:val="52"/>
                              </w:rPr>
                              <w:t xml:space="preserve">Aaron </w:t>
                            </w:r>
                          </w:p>
                          <w:p w14:paraId="63662F06" w14:textId="77777777" w:rsidR="008B7863" w:rsidRPr="007B2505" w:rsidRDefault="008B7863">
                            <w:pPr>
                              <w:rPr>
                                <w:b/>
                                <w:color w:val="000000" w:themeColor="text1"/>
                                <w:sz w:val="52"/>
                                <w:szCs w:val="52"/>
                              </w:rPr>
                            </w:pPr>
                            <w:r w:rsidRPr="007B2505">
                              <w:rPr>
                                <w:b/>
                                <w:color w:val="000000" w:themeColor="text1"/>
                                <w:sz w:val="52"/>
                                <w:szCs w:val="52"/>
                              </w:rPr>
                              <w:t>Earl</w:t>
                            </w:r>
                          </w:p>
                        </w:txbxContent>
                      </v:textbox>
                      <w10:wrap anchorx="margin"/>
                    </v:shape>
                  </w:pict>
                </mc:Fallback>
              </mc:AlternateContent>
            </w:r>
            <w:r w:rsidR="00F72277" w:rsidRPr="00DF43F3">
              <w:rPr>
                <w:sz w:val="52"/>
                <w:szCs w:val="52"/>
              </w:rPr>
              <w:t xml:space="preserve"> </w:t>
            </w:r>
          </w:p>
        </w:tc>
        <w:tc>
          <w:tcPr>
            <w:tcW w:w="4950" w:type="dxa"/>
            <w:vAlign w:val="bottom"/>
          </w:tcPr>
          <w:tbl>
            <w:tblPr>
              <w:tblStyle w:val="TableGrid"/>
              <w:tblW w:w="3362" w:type="dxa"/>
              <w:tblLayout w:type="fixed"/>
              <w:tblCellMar>
                <w:left w:w="0" w:type="dxa"/>
                <w:right w:w="0" w:type="dxa"/>
              </w:tblCellMar>
              <w:tblLook w:val="04A0" w:firstRow="1" w:lastRow="0" w:firstColumn="1" w:lastColumn="0" w:noHBand="0" w:noVBand="1"/>
              <w:tblDescription w:val="Contact information table"/>
            </w:tblPr>
            <w:tblGrid>
              <w:gridCol w:w="2940"/>
              <w:gridCol w:w="422"/>
            </w:tblGrid>
            <w:tr w:rsidR="00932D92" w:rsidRPr="009D0878" w14:paraId="087243EC" w14:textId="77777777" w:rsidTr="0011778A">
              <w:trPr>
                <w:trHeight w:val="247"/>
              </w:trPr>
              <w:sdt>
                <w:sdtPr>
                  <w:alias w:val="Enter phone:"/>
                  <w:tag w:val="Enter phone:"/>
                  <w:id w:val="-1849400302"/>
                  <w:placeholder>
                    <w:docPart w:val="CFF736394AB04B9584EDDE9A45800731"/>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2940" w:type="dxa"/>
                      <w:tcMar>
                        <w:left w:w="720" w:type="dxa"/>
                        <w:right w:w="29" w:type="dxa"/>
                      </w:tcMar>
                    </w:tcPr>
                    <w:p w14:paraId="4D830FD9" w14:textId="77777777" w:rsidR="00932D92" w:rsidRPr="009D0878" w:rsidRDefault="00961907" w:rsidP="00932D92">
                      <w:pPr>
                        <w:pStyle w:val="ContactInfo"/>
                      </w:pPr>
                      <w:r>
                        <w:t>503-580-3266</w:t>
                      </w:r>
                    </w:p>
                  </w:tc>
                </w:sdtContent>
              </w:sdt>
              <w:tc>
                <w:tcPr>
                  <w:tcW w:w="422" w:type="dxa"/>
                  <w:tcMar>
                    <w:left w:w="0" w:type="dxa"/>
                    <w:right w:w="0" w:type="dxa"/>
                  </w:tcMar>
                </w:tcPr>
                <w:p w14:paraId="3803E4EE" w14:textId="77777777" w:rsidR="00932D92" w:rsidRPr="009D0878" w:rsidRDefault="00932D92" w:rsidP="00932D92">
                  <w:pPr>
                    <w:pStyle w:val="Icons"/>
                  </w:pPr>
                  <w:r w:rsidRPr="009D0878">
                    <w:rPr>
                      <w:noProof/>
                    </w:rPr>
                    <mc:AlternateContent>
                      <mc:Choice Requires="wps">
                        <w:drawing>
                          <wp:inline distT="0" distB="0" distL="0" distR="0" wp14:anchorId="0CC445AE" wp14:editId="60B1D8A9">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77F058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37C6E5F4" w14:textId="77777777" w:rsidTr="0011778A">
              <w:trPr>
                <w:trHeight w:val="247"/>
              </w:trPr>
              <w:sdt>
                <w:sdtPr>
                  <w:alias w:val="Enter email:"/>
                  <w:tag w:val="Enter email:"/>
                  <w:id w:val="-675184368"/>
                  <w:placeholder>
                    <w:docPart w:val="4FC28208465B4B5BBA335223B850D25E"/>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2940" w:type="dxa"/>
                      <w:tcMar>
                        <w:left w:w="720" w:type="dxa"/>
                        <w:right w:w="29" w:type="dxa"/>
                      </w:tcMar>
                    </w:tcPr>
                    <w:p w14:paraId="22A476D3" w14:textId="77777777" w:rsidR="00932D92" w:rsidRPr="009D0878" w:rsidRDefault="00961907" w:rsidP="00932D92">
                      <w:pPr>
                        <w:pStyle w:val="ContactInfo"/>
                      </w:pPr>
                      <w:r>
                        <w:t>Aearl16@vivialdi.net</w:t>
                      </w:r>
                    </w:p>
                  </w:tc>
                </w:sdtContent>
              </w:sdt>
              <w:tc>
                <w:tcPr>
                  <w:tcW w:w="422" w:type="dxa"/>
                  <w:tcMar>
                    <w:left w:w="0" w:type="dxa"/>
                    <w:right w:w="0" w:type="dxa"/>
                  </w:tcMar>
                </w:tcPr>
                <w:p w14:paraId="1A6F3813" w14:textId="77777777" w:rsidR="00932D92" w:rsidRPr="009D0878" w:rsidRDefault="007307A3" w:rsidP="00932D92">
                  <w:pPr>
                    <w:pStyle w:val="Icons"/>
                  </w:pPr>
                  <w:r>
                    <w:rPr>
                      <w:noProof/>
                    </w:rPr>
                    <mc:AlternateContent>
                      <mc:Choice Requires="wps">
                        <w:drawing>
                          <wp:inline distT="0" distB="0" distL="0" distR="0" wp14:anchorId="21D1AAEE" wp14:editId="039736A5">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DF9CB80"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23224" w:rsidRPr="009D0878" w14:paraId="5CB10DC0" w14:textId="77777777" w:rsidTr="0011778A">
              <w:trPr>
                <w:trHeight w:val="247"/>
              </w:trPr>
              <w:tc>
                <w:tcPr>
                  <w:tcW w:w="2940" w:type="dxa"/>
                  <w:tcMar>
                    <w:left w:w="720" w:type="dxa"/>
                    <w:right w:w="29" w:type="dxa"/>
                  </w:tcMar>
                </w:tcPr>
                <w:p w14:paraId="64708C31" w14:textId="77777777" w:rsidR="00A23224" w:rsidRPr="009D0878" w:rsidRDefault="00A23224" w:rsidP="00A23224">
                  <w:pPr>
                    <w:pStyle w:val="ContactInfo"/>
                  </w:pPr>
                </w:p>
              </w:tc>
              <w:tc>
                <w:tcPr>
                  <w:tcW w:w="422" w:type="dxa"/>
                  <w:tcMar>
                    <w:left w:w="0" w:type="dxa"/>
                    <w:right w:w="0" w:type="dxa"/>
                  </w:tcMar>
                </w:tcPr>
                <w:p w14:paraId="4CBF29BD" w14:textId="77777777" w:rsidR="00A23224" w:rsidRPr="009D0878" w:rsidRDefault="00A23224" w:rsidP="00A23224">
                  <w:pPr>
                    <w:pStyle w:val="Icons"/>
                  </w:pPr>
                </w:p>
              </w:tc>
            </w:tr>
          </w:tbl>
          <w:p w14:paraId="0F6973A4" w14:textId="77777777" w:rsidR="00D92B95" w:rsidRDefault="00961907" w:rsidP="009D3336">
            <w:pPr>
              <w:pStyle w:val="Header"/>
            </w:pPr>
            <w:r>
              <w:rPr>
                <w:noProof/>
              </w:rPr>
              <mc:AlternateContent>
                <mc:Choice Requires="wps">
                  <w:drawing>
                    <wp:anchor distT="0" distB="0" distL="114300" distR="114300" simplePos="0" relativeHeight="251666432" behindDoc="0" locked="0" layoutInCell="1" allowOverlap="1" wp14:anchorId="5B1804AC" wp14:editId="4378252F">
                      <wp:simplePos x="0" y="0"/>
                      <wp:positionH relativeFrom="column">
                        <wp:posOffset>2188845</wp:posOffset>
                      </wp:positionH>
                      <wp:positionV relativeFrom="paragraph">
                        <wp:posOffset>-349885</wp:posOffset>
                      </wp:positionV>
                      <wp:extent cx="1047750" cy="635"/>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047750" cy="635"/>
                              </a:xfrm>
                              <a:prstGeom prst="rect">
                                <a:avLst/>
                              </a:prstGeom>
                              <a:solidFill>
                                <a:prstClr val="white"/>
                              </a:solidFill>
                              <a:ln>
                                <a:noFill/>
                              </a:ln>
                            </wps:spPr>
                            <wps:txbx>
                              <w:txbxContent>
                                <w:p w14:paraId="071B3140" w14:textId="77777777" w:rsidR="00A23224" w:rsidRPr="00A23224" w:rsidRDefault="00A23224" w:rsidP="00A23224">
                                  <w:pPr>
                                    <w:pStyle w:val="Caption"/>
                                    <w:rPr>
                                      <w:i w:val="0"/>
                                      <w:noProof/>
                                      <w:color w:val="595959" w:themeColor="text1" w:themeTint="A6"/>
                                      <w:sz w:val="20"/>
                                      <w:szCs w:val="20"/>
                                    </w:rPr>
                                  </w:pPr>
                                  <w:r w:rsidRPr="00A23224">
                                    <w:rPr>
                                      <w:i w:val="0"/>
                                      <w:sz w:val="20"/>
                                      <w:szCs w:val="20"/>
                                    </w:rPr>
                                    <w:t xml:space="preserve"> LinkedIn QR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1804AC" id="Text Box 3" o:spid="_x0000_s1027" type="#_x0000_t202" style="position:absolute;margin-left:172.35pt;margin-top:-27.55pt;width:8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1LAIAAGQEAAAOAAAAZHJzL2Uyb0RvYy54bWysVMFu2zAMvQ/YPwi6L06atR2M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" stroked="f">
                      <v:textbox style="mso-fit-shape-to-text:t" inset="0,0,0,0">
                        <w:txbxContent>
                          <w:p w14:paraId="071B3140" w14:textId="77777777" w:rsidR="00A23224" w:rsidRPr="00A23224" w:rsidRDefault="00A23224" w:rsidP="00A23224">
                            <w:pPr>
                              <w:pStyle w:val="Caption"/>
                              <w:rPr>
                                <w:i w:val="0"/>
                                <w:noProof/>
                                <w:color w:val="595959" w:themeColor="text1" w:themeTint="A6"/>
                                <w:sz w:val="20"/>
                                <w:szCs w:val="20"/>
                              </w:rPr>
                            </w:pPr>
                            <w:r w:rsidRPr="00A23224">
                              <w:rPr>
                                <w:i w:val="0"/>
                                <w:sz w:val="20"/>
                                <w:szCs w:val="20"/>
                              </w:rPr>
                              <w:t xml:space="preserve"> LinkedIn QR Code</w:t>
                            </w:r>
                          </w:p>
                        </w:txbxContent>
                      </v:textbox>
                    </v:shape>
                  </w:pict>
                </mc:Fallback>
              </mc:AlternateContent>
            </w:r>
          </w:p>
        </w:tc>
      </w:tr>
    </w:tbl>
    <w:p w14:paraId="42E6E8F6" w14:textId="00E74477" w:rsidR="00F650A9" w:rsidRPr="00B943B4" w:rsidRDefault="00961907" w:rsidP="00961907">
      <w:pPr>
        <w:rPr>
          <w:rFonts w:ascii="Times New Roman" w:hAnsi="Times New Roman" w:cs="Times New Roman"/>
          <w:color w:val="000000" w:themeColor="text1"/>
          <w:sz w:val="24"/>
          <w:szCs w:val="24"/>
        </w:rPr>
      </w:pPr>
      <w:r w:rsidRPr="00B943B4">
        <w:rPr>
          <w:rFonts w:ascii="Times New Roman" w:hAnsi="Times New Roman" w:cs="Times New Roman"/>
          <w:color w:val="000000" w:themeColor="text1"/>
          <w:sz w:val="24"/>
          <w:szCs w:val="24"/>
        </w:rPr>
        <w:t xml:space="preserve">I am applying to SquareOne to gain some </w:t>
      </w:r>
      <w:r w:rsidR="00B943B4" w:rsidRPr="00B943B4">
        <w:rPr>
          <w:rFonts w:ascii="Times New Roman" w:hAnsi="Times New Roman" w:cs="Times New Roman"/>
          <w:color w:val="000000" w:themeColor="text1"/>
          <w:sz w:val="24"/>
          <w:szCs w:val="24"/>
        </w:rPr>
        <w:t>real-world</w:t>
      </w:r>
      <w:r w:rsidRPr="00B943B4">
        <w:rPr>
          <w:rFonts w:ascii="Times New Roman" w:hAnsi="Times New Roman" w:cs="Times New Roman"/>
          <w:color w:val="000000" w:themeColor="text1"/>
          <w:sz w:val="24"/>
          <w:szCs w:val="24"/>
        </w:rPr>
        <w:t xml:space="preserve"> work experience as a software engineer. I have worked as a computer technician and have experience as a systems administrator but have not worked as a programmer in a professional environment. I am looking forward to getting started. Thank you</w:t>
      </w:r>
      <w:bookmarkStart w:id="0" w:name="_GoBack"/>
      <w:bookmarkEnd w:id="0"/>
      <w:r w:rsidRPr="00B943B4">
        <w:rPr>
          <w:rFonts w:ascii="Times New Roman" w:hAnsi="Times New Roman" w:cs="Times New Roman"/>
          <w:color w:val="000000" w:themeColor="text1"/>
          <w:sz w:val="24"/>
          <w:szCs w:val="24"/>
        </w:rPr>
        <w:t xml:space="preserve"> for your consideration.</w:t>
      </w:r>
      <w:r w:rsidRPr="00B943B4">
        <w:rPr>
          <w:rFonts w:ascii="Times New Roman" w:hAnsi="Times New Roman" w:cs="Times New Roman"/>
          <w:noProof/>
          <w:color w:val="000000" w:themeColor="text1"/>
          <w:sz w:val="24"/>
          <w:szCs w:val="24"/>
        </w:rPr>
        <w:drawing>
          <wp:anchor distT="0" distB="0" distL="114300" distR="114300" simplePos="0" relativeHeight="251665408" behindDoc="0" locked="0" layoutInCell="1" allowOverlap="1" wp14:anchorId="733748B9" wp14:editId="2AEDDA71">
            <wp:simplePos x="0" y="0"/>
            <wp:positionH relativeFrom="column">
              <wp:posOffset>5942965</wp:posOffset>
            </wp:positionH>
            <wp:positionV relativeFrom="paragraph">
              <wp:posOffset>-1574800</wp:posOffset>
            </wp:positionV>
            <wp:extent cx="847725" cy="847725"/>
            <wp:effectExtent l="0" t="0" r="9525" b="9525"/>
            <wp:wrapNone/>
            <wp:docPr id="6" name="Picture 25" descr="C:\Users\Aaron\AppData\Local\Microsoft\Windows\INetCache\Content.Word\static_qr_code_without_logo.jpg"/>
            <wp:cNvGraphicFramePr/>
            <a:graphic xmlns:a="http://schemas.openxmlformats.org/drawingml/2006/main">
              <a:graphicData uri="http://schemas.openxmlformats.org/drawingml/2006/picture">
                <pic:pic xmlns:pic="http://schemas.openxmlformats.org/drawingml/2006/picture">
                  <pic:nvPicPr>
                    <pic:cNvPr id="3" name="Picture 25" descr="C:\Users\Aaron\AppData\Local\Microsoft\Windows\INetCache\Content.Word\static_qr_code_without_logo.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943B4">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01E1F6FF" wp14:editId="54CD5539">
                <wp:simplePos x="0" y="0"/>
                <wp:positionH relativeFrom="column">
                  <wp:posOffset>6803390</wp:posOffset>
                </wp:positionH>
                <wp:positionV relativeFrom="paragraph">
                  <wp:posOffset>-760095</wp:posOffset>
                </wp:positionV>
                <wp:extent cx="109220" cy="109220"/>
                <wp:effectExtent l="0" t="0" r="5080" b="5080"/>
                <wp:wrapNone/>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220" cy="109220"/>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8BF985B" id="LinkedIn icon" o:spid="_x0000_s1026" alt="LinkedIn icon" style="position:absolute;margin-left:535.7pt;margin-top:-59.85pt;width:8.6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s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283,41219;16158,91895;16784,93109;32106,93025;32357,42098;31772,40926;71811,39713;65048,41596;59745,45906;58117,47789;58034,41219;43755,40926;42544,41554;42586,92858;57491,93109;58702,92481;58827,64151;60413,58041;63670,54861;68764,53982;73398,55321;76028,59339;76780,66034;76905,92691;92144,93109;93021,92188;92520,55698;89681,47203;84963,42307;77239,39796;21335,15483;16742,18831;14905,24355;16659,29920;21209,33352;27180,33352;31856,30004;33651,24397;31856,18915;27263,15483;102331,0;105504,1255;108761,5356;109220,101478;107216,106500;102623,109094;5511,108885;1712,106291;0,102608;1253,3557;4634,711" o:connectangles="0,0,0,0,0,0,0,0,0,0,0,0,0,0,0,0,0,0,0,0,0,0,0,0,0,0,0,0,0,0,0,0,0,0,0,0,0,0,0,0,0,0,0,0,0,0,0,0,0,0,0"/>
                <o:lock v:ext="edit" verticies="t"/>
              </v:shape>
            </w:pict>
          </mc:Fallback>
        </mc:AlternateContent>
      </w:r>
    </w:p>
    <w:p w14:paraId="2F8407C0" w14:textId="77777777" w:rsidR="00F650A9" w:rsidRDefault="00DC1DEC" w:rsidP="00F650A9">
      <w:pPr>
        <w:pStyle w:val="Heading1"/>
      </w:pPr>
      <w:sdt>
        <w:sdtPr>
          <w:alias w:val="Education:"/>
          <w:tag w:val="Education:"/>
          <w:id w:val="-1313246463"/>
          <w:placeholder>
            <w:docPart w:val="B79189E3AF3641B69A11E0C9D025441D"/>
          </w:placeholder>
          <w:temporary/>
          <w:showingPlcHdr/>
          <w15:appearance w15:val="hidden"/>
        </w:sdtPr>
        <w:sdtEndPr/>
        <w:sdtContent>
          <w:r w:rsidR="00F650A9" w:rsidRPr="00F650A9">
            <w:rPr>
              <w:sz w:val="32"/>
            </w:rPr>
            <w:t>Education</w:t>
          </w:r>
        </w:sdtContent>
      </w:sdt>
    </w:p>
    <w:p w14:paraId="772A172E" w14:textId="77777777" w:rsidR="00F650A9" w:rsidRPr="00F72277" w:rsidRDefault="00F650A9" w:rsidP="00F650A9">
      <w:pPr>
        <w:pStyle w:val="Heading3"/>
        <w:rPr>
          <w:sz w:val="20"/>
          <w:szCs w:val="20"/>
        </w:rPr>
      </w:pPr>
      <w:r w:rsidRPr="00F72277">
        <w:rPr>
          <w:sz w:val="20"/>
          <w:szCs w:val="20"/>
        </w:rPr>
        <w:t>June 201</w:t>
      </w:r>
      <w:r w:rsidR="00961907">
        <w:rPr>
          <w:sz w:val="20"/>
          <w:szCs w:val="20"/>
        </w:rPr>
        <w:t>9</w:t>
      </w:r>
    </w:p>
    <w:p w14:paraId="24C83606" w14:textId="32775224" w:rsidR="00F650A9" w:rsidRPr="002663F6" w:rsidRDefault="00F650A9" w:rsidP="00F650A9">
      <w:pPr>
        <w:pStyle w:val="Heading2"/>
        <w:rPr>
          <w:color w:val="00B050"/>
          <w:sz w:val="24"/>
          <w:szCs w:val="24"/>
        </w:rPr>
      </w:pPr>
      <w:r w:rsidRPr="002663F6">
        <w:rPr>
          <w:color w:val="00B050"/>
          <w:sz w:val="24"/>
          <w:szCs w:val="24"/>
        </w:rPr>
        <w:t>Bachelor</w:t>
      </w:r>
      <w:r w:rsidR="00C37417">
        <w:rPr>
          <w:color w:val="00B050"/>
          <w:sz w:val="24"/>
          <w:szCs w:val="24"/>
        </w:rPr>
        <w:t xml:space="preserve"> of Science in</w:t>
      </w:r>
      <w:r w:rsidRPr="002663F6">
        <w:rPr>
          <w:color w:val="00B050"/>
          <w:sz w:val="24"/>
          <w:szCs w:val="24"/>
        </w:rPr>
        <w:t xml:space="preserve"> Computer Scienc</w:t>
      </w:r>
      <w:r w:rsidR="00961907">
        <w:rPr>
          <w:color w:val="00B050"/>
          <w:sz w:val="24"/>
          <w:szCs w:val="24"/>
        </w:rPr>
        <w:t>e\ Minor Entrepreneurship</w:t>
      </w:r>
    </w:p>
    <w:p w14:paraId="2FCD56D4" w14:textId="77777777" w:rsidR="00F650A9" w:rsidRDefault="00F650A9" w:rsidP="00F650A9">
      <w:pPr>
        <w:pStyle w:val="Heading2"/>
        <w:rPr>
          <w:rFonts w:ascii="Arial" w:hAnsi="Arial" w:cs="Arial"/>
          <w:b w:val="0"/>
          <w:color w:val="222222"/>
          <w:sz w:val="22"/>
          <w:szCs w:val="22"/>
          <w:shd w:val="clear" w:color="auto" w:fill="FFFFFF"/>
        </w:rPr>
      </w:pPr>
      <w:r w:rsidRPr="00B943B4">
        <w:rPr>
          <w:rStyle w:val="Emphasis"/>
          <w:color w:val="000000" w:themeColor="text1"/>
          <w:sz w:val="24"/>
          <w:szCs w:val="24"/>
        </w:rPr>
        <w:t>Western Oregon University,</w:t>
      </w:r>
      <w:r w:rsidRPr="00B943B4">
        <w:rPr>
          <w:rStyle w:val="Emphasis"/>
          <w:color w:val="000000" w:themeColor="text1"/>
        </w:rPr>
        <w:t xml:space="preserve"> </w:t>
      </w:r>
      <w:r w:rsidRPr="00B943B4">
        <w:rPr>
          <w:rFonts w:ascii="Arial" w:hAnsi="Arial" w:cs="Arial"/>
          <w:b w:val="0"/>
          <w:color w:val="000000" w:themeColor="text1"/>
          <w:sz w:val="22"/>
          <w:szCs w:val="22"/>
          <w:shd w:val="clear" w:color="auto" w:fill="FFFFFF"/>
        </w:rPr>
        <w:t xml:space="preserve">Monmouth, OR </w:t>
      </w:r>
    </w:p>
    <w:p w14:paraId="7388C3E7" w14:textId="77777777" w:rsidR="005B1D68" w:rsidRDefault="00DC1DEC" w:rsidP="004937AE">
      <w:pPr>
        <w:pStyle w:val="Heading1"/>
      </w:pPr>
      <w:sdt>
        <w:sdtPr>
          <w:alias w:val="Experience:"/>
          <w:tag w:val="Experience:"/>
          <w:id w:val="-898354009"/>
          <w:placeholder>
            <w:docPart w:val="6B2A59727BEE42E7AEA445EF38CA2CB1"/>
          </w:placeholder>
          <w:temporary/>
          <w:showingPlcHdr/>
          <w15:appearance w15:val="hidden"/>
        </w:sdtPr>
        <w:sdtEndPr/>
        <w:sdtContent>
          <w:r w:rsidR="004937AE" w:rsidRPr="00F650A9">
            <w:rPr>
              <w:sz w:val="32"/>
            </w:rPr>
            <w:t>Experience</w:t>
          </w:r>
        </w:sdtContent>
      </w:sdt>
    </w:p>
    <w:p w14:paraId="60D05A4B" w14:textId="77777777" w:rsidR="00C70C18" w:rsidRPr="00B943B4" w:rsidRDefault="00C70C18" w:rsidP="00C70C18">
      <w:pPr>
        <w:pStyle w:val="Heading3"/>
        <w:rPr>
          <w:color w:val="000000" w:themeColor="text1"/>
          <w:sz w:val="20"/>
          <w:szCs w:val="20"/>
        </w:rPr>
      </w:pPr>
      <w:r w:rsidRPr="00B943B4">
        <w:rPr>
          <w:color w:val="000000" w:themeColor="text1"/>
          <w:sz w:val="20"/>
          <w:szCs w:val="20"/>
        </w:rPr>
        <w:t>june 2011 – May 2017</w:t>
      </w:r>
    </w:p>
    <w:p w14:paraId="3424E64F" w14:textId="77777777" w:rsidR="00C70C18" w:rsidRPr="00B943B4" w:rsidRDefault="00C70C18" w:rsidP="00C70C18">
      <w:pPr>
        <w:pStyle w:val="Heading2"/>
        <w:rPr>
          <w:color w:val="000000" w:themeColor="text1"/>
          <w:sz w:val="24"/>
          <w:szCs w:val="24"/>
        </w:rPr>
      </w:pPr>
      <w:r>
        <w:rPr>
          <w:color w:val="00B050"/>
          <w:sz w:val="24"/>
          <w:szCs w:val="24"/>
        </w:rPr>
        <w:t>Substitute Custodian</w:t>
      </w:r>
      <w:r w:rsidRPr="00516F1D">
        <w:rPr>
          <w:color w:val="00B050"/>
          <w:sz w:val="24"/>
          <w:szCs w:val="24"/>
        </w:rPr>
        <w:t xml:space="preserve">/ </w:t>
      </w:r>
      <w:r w:rsidRPr="00B943B4">
        <w:rPr>
          <w:rStyle w:val="Emphasis"/>
          <w:color w:val="000000" w:themeColor="text1"/>
          <w:sz w:val="24"/>
          <w:szCs w:val="24"/>
        </w:rPr>
        <w:t xml:space="preserve">Salem-Keizer Public Schools, </w:t>
      </w:r>
      <w:r w:rsidRPr="00B943B4">
        <w:rPr>
          <w:rStyle w:val="Emphasis"/>
          <w:b w:val="0"/>
          <w:color w:val="000000" w:themeColor="text1"/>
          <w:sz w:val="24"/>
          <w:szCs w:val="24"/>
        </w:rPr>
        <w:t>Salem, OR</w:t>
      </w:r>
    </w:p>
    <w:p w14:paraId="06A4303B" w14:textId="77777777" w:rsidR="00C70C18" w:rsidRPr="00B943B4" w:rsidRDefault="00C70C18" w:rsidP="00C70C18">
      <w:pPr>
        <w:pStyle w:val="ListBullet"/>
        <w:rPr>
          <w:rFonts w:ascii="Calibri" w:hAnsi="Calibri" w:cs="Calibri"/>
          <w:color w:val="000000" w:themeColor="text1"/>
        </w:rPr>
      </w:pPr>
      <w:r w:rsidRPr="00B943B4">
        <w:rPr>
          <w:rFonts w:ascii="Calibri" w:hAnsi="Calibri" w:cs="Calibri"/>
          <w:color w:val="000000" w:themeColor="text1"/>
        </w:rPr>
        <w:t>These Duties Included: Installing new computers, repairing old or broken computers, diagnosing and fixing errors, helping with technical questions, making cat 5e cables, replacing RJ45 wall jacks, and assisting in maintaining each school’s 800+ computers. Provide remote and onsite assistance.</w:t>
      </w:r>
    </w:p>
    <w:p w14:paraId="63DAFE81" w14:textId="77777777" w:rsidR="00C70C18" w:rsidRPr="00B943B4" w:rsidRDefault="00C70C18" w:rsidP="00D413F9">
      <w:pPr>
        <w:pStyle w:val="Heading3"/>
        <w:rPr>
          <w:color w:val="000000" w:themeColor="text1"/>
          <w:sz w:val="20"/>
          <w:szCs w:val="20"/>
        </w:rPr>
      </w:pPr>
    </w:p>
    <w:p w14:paraId="6362881B" w14:textId="77777777" w:rsidR="0023705D" w:rsidRPr="00B943B4" w:rsidRDefault="00961907" w:rsidP="00D413F9">
      <w:pPr>
        <w:pStyle w:val="Heading3"/>
        <w:rPr>
          <w:color w:val="000000" w:themeColor="text1"/>
          <w:sz w:val="20"/>
          <w:szCs w:val="20"/>
        </w:rPr>
      </w:pPr>
      <w:r w:rsidRPr="00B943B4">
        <w:rPr>
          <w:color w:val="000000" w:themeColor="text1"/>
          <w:sz w:val="20"/>
          <w:szCs w:val="20"/>
        </w:rPr>
        <w:t>July</w:t>
      </w:r>
      <w:r w:rsidR="00611919" w:rsidRPr="00B943B4">
        <w:rPr>
          <w:color w:val="000000" w:themeColor="text1"/>
          <w:sz w:val="20"/>
          <w:szCs w:val="20"/>
        </w:rPr>
        <w:t xml:space="preserve"> 20</w:t>
      </w:r>
      <w:r w:rsidRPr="00B943B4">
        <w:rPr>
          <w:color w:val="000000" w:themeColor="text1"/>
          <w:sz w:val="20"/>
          <w:szCs w:val="20"/>
        </w:rPr>
        <w:t>08</w:t>
      </w:r>
      <w:r w:rsidR="00D413F9" w:rsidRPr="00B943B4">
        <w:rPr>
          <w:color w:val="000000" w:themeColor="text1"/>
          <w:sz w:val="20"/>
          <w:szCs w:val="20"/>
        </w:rPr>
        <w:t xml:space="preserve"> – </w:t>
      </w:r>
      <w:r w:rsidRPr="00B943B4">
        <w:rPr>
          <w:color w:val="000000" w:themeColor="text1"/>
          <w:sz w:val="20"/>
          <w:szCs w:val="20"/>
        </w:rPr>
        <w:t>June 2009</w:t>
      </w:r>
    </w:p>
    <w:p w14:paraId="560C6D91" w14:textId="77777777" w:rsidR="0023705D" w:rsidRPr="00B943B4" w:rsidRDefault="00961907" w:rsidP="00513EFC">
      <w:pPr>
        <w:pStyle w:val="Heading2"/>
        <w:rPr>
          <w:color w:val="000000" w:themeColor="text1"/>
          <w:sz w:val="24"/>
          <w:szCs w:val="24"/>
        </w:rPr>
      </w:pPr>
      <w:r>
        <w:rPr>
          <w:color w:val="00B050"/>
          <w:sz w:val="24"/>
          <w:szCs w:val="24"/>
        </w:rPr>
        <w:t>Mobile Computer Technician</w:t>
      </w:r>
      <w:r w:rsidR="0095272C" w:rsidRPr="00516F1D">
        <w:rPr>
          <w:color w:val="00B050"/>
          <w:sz w:val="24"/>
          <w:szCs w:val="24"/>
        </w:rPr>
        <w:t>/</w:t>
      </w:r>
      <w:r w:rsidR="005A4A49" w:rsidRPr="00516F1D">
        <w:rPr>
          <w:color w:val="00B050"/>
          <w:sz w:val="24"/>
          <w:szCs w:val="24"/>
        </w:rPr>
        <w:t xml:space="preserve"> </w:t>
      </w:r>
      <w:r w:rsidR="004431CA" w:rsidRPr="00B943B4">
        <w:rPr>
          <w:rStyle w:val="Emphasis"/>
          <w:color w:val="000000" w:themeColor="text1"/>
          <w:sz w:val="24"/>
          <w:szCs w:val="24"/>
        </w:rPr>
        <w:t>Salem-Keizer Public Schools</w:t>
      </w:r>
      <w:r w:rsidR="00611919" w:rsidRPr="00B943B4">
        <w:rPr>
          <w:rStyle w:val="Emphasis"/>
          <w:color w:val="000000" w:themeColor="text1"/>
          <w:sz w:val="24"/>
          <w:szCs w:val="24"/>
        </w:rPr>
        <w:t xml:space="preserve">, </w:t>
      </w:r>
      <w:r w:rsidR="004431CA" w:rsidRPr="00B943B4">
        <w:rPr>
          <w:rStyle w:val="Emphasis"/>
          <w:b w:val="0"/>
          <w:color w:val="000000" w:themeColor="text1"/>
          <w:sz w:val="24"/>
          <w:szCs w:val="24"/>
        </w:rPr>
        <w:t>Salem</w:t>
      </w:r>
      <w:r w:rsidR="00611919" w:rsidRPr="00B943B4">
        <w:rPr>
          <w:rStyle w:val="Emphasis"/>
          <w:b w:val="0"/>
          <w:color w:val="000000" w:themeColor="text1"/>
          <w:sz w:val="24"/>
          <w:szCs w:val="24"/>
        </w:rPr>
        <w:t>, OR</w:t>
      </w:r>
    </w:p>
    <w:p w14:paraId="35D433E2" w14:textId="77777777" w:rsidR="004431CA" w:rsidRPr="00B943B4" w:rsidRDefault="004431CA" w:rsidP="004431CA">
      <w:pPr>
        <w:pStyle w:val="ListBullet"/>
        <w:rPr>
          <w:rFonts w:ascii="Calibri" w:hAnsi="Calibri" w:cs="Calibri"/>
          <w:color w:val="000000" w:themeColor="text1"/>
        </w:rPr>
      </w:pPr>
      <w:r w:rsidRPr="00B943B4">
        <w:rPr>
          <w:rFonts w:ascii="Calibri" w:hAnsi="Calibri" w:cs="Calibri"/>
          <w:color w:val="000000" w:themeColor="text1"/>
        </w:rPr>
        <w:t>These Duties Included: Installing new computers, repairing old or broken computers, diagnosing and fixing errors, helping with technical questions, making cat 5e cables, replacing RJ45 wall jacks, and assisting in maintaining each school’s 800+ computers. Provide remote and onsite assistance.</w:t>
      </w:r>
    </w:p>
    <w:p w14:paraId="28D747A2" w14:textId="77777777" w:rsidR="00F650A9" w:rsidRDefault="00DC1DEC" w:rsidP="00F650A9">
      <w:pPr>
        <w:pStyle w:val="Heading1"/>
      </w:pPr>
      <w:sdt>
        <w:sdtPr>
          <w:alias w:val="Skills:"/>
          <w:tag w:val="Skills:"/>
          <w:id w:val="608014747"/>
          <w:placeholder>
            <w:docPart w:val="BA563EC08E0448C3A45CB94B8C3B205B"/>
          </w:placeholder>
          <w:temporary/>
          <w:showingPlcHdr/>
          <w15:appearance w15:val="hidden"/>
        </w:sdtPr>
        <w:sdtEndPr/>
        <w:sdtContent>
          <w:r w:rsidR="00F650A9" w:rsidRPr="00F650A9">
            <w:rPr>
              <w:sz w:val="32"/>
            </w:rPr>
            <w:t>Skills</w:t>
          </w:r>
        </w:sdtContent>
      </w:sdt>
    </w:p>
    <w:tbl>
      <w:tblPr>
        <w:tblStyle w:val="TableGrid"/>
        <w:tblW w:w="4823" w:type="pct"/>
        <w:tblCellMar>
          <w:left w:w="0" w:type="dxa"/>
          <w:right w:w="0" w:type="dxa"/>
        </w:tblCellMar>
        <w:tblLook w:val="04A0" w:firstRow="1" w:lastRow="0" w:firstColumn="1" w:lastColumn="0" w:noHBand="0" w:noVBand="1"/>
        <w:tblDescription w:val="Skills layout table "/>
      </w:tblPr>
      <w:tblGrid>
        <w:gridCol w:w="5208"/>
        <w:gridCol w:w="5210"/>
      </w:tblGrid>
      <w:tr w:rsidR="00F650A9" w14:paraId="01E33F42" w14:textId="77777777" w:rsidTr="00B90170">
        <w:trPr>
          <w:trHeight w:val="357"/>
        </w:trPr>
        <w:tc>
          <w:tcPr>
            <w:tcW w:w="4513" w:type="dxa"/>
          </w:tcPr>
          <w:p w14:paraId="65E3E638" w14:textId="77777777" w:rsidR="001528B0" w:rsidRPr="00B943B4" w:rsidRDefault="00F650A9" w:rsidP="00B90170">
            <w:pPr>
              <w:pStyle w:val="ListBullet"/>
              <w:numPr>
                <w:ilvl w:val="0"/>
                <w:numId w:val="4"/>
              </w:numPr>
              <w:rPr>
                <w:color w:val="000000" w:themeColor="text1"/>
                <w:sz w:val="24"/>
                <w:szCs w:val="24"/>
              </w:rPr>
            </w:pPr>
            <w:r w:rsidRPr="00B943B4">
              <w:rPr>
                <w:color w:val="000000" w:themeColor="text1"/>
                <w:sz w:val="24"/>
                <w:szCs w:val="24"/>
              </w:rPr>
              <w:t xml:space="preserve">Knowledgeable in </w:t>
            </w:r>
            <w:r w:rsidR="001528B0" w:rsidRPr="00B943B4">
              <w:rPr>
                <w:color w:val="000000" w:themeColor="text1"/>
                <w:sz w:val="24"/>
                <w:szCs w:val="24"/>
              </w:rPr>
              <w:t>Java,</w:t>
            </w:r>
            <w:r w:rsidR="004431CA" w:rsidRPr="00B943B4">
              <w:rPr>
                <w:color w:val="000000" w:themeColor="text1"/>
                <w:sz w:val="24"/>
                <w:szCs w:val="24"/>
              </w:rPr>
              <w:t xml:space="preserve"> </w:t>
            </w:r>
            <w:r w:rsidR="004431CA" w:rsidRPr="00B943B4">
              <w:rPr>
                <w:color w:val="000000" w:themeColor="text1"/>
              </w:rPr>
              <w:t>C, Python, ARM Assembly, Intel X86 Assembly</w:t>
            </w:r>
          </w:p>
          <w:p w14:paraId="7303E069" w14:textId="77777777" w:rsidR="008A131A" w:rsidRPr="00B943B4" w:rsidRDefault="004431CA" w:rsidP="00B90170">
            <w:pPr>
              <w:pStyle w:val="ListBullet"/>
              <w:numPr>
                <w:ilvl w:val="0"/>
                <w:numId w:val="4"/>
              </w:numPr>
              <w:rPr>
                <w:color w:val="000000" w:themeColor="text1"/>
                <w:sz w:val="24"/>
                <w:szCs w:val="24"/>
              </w:rPr>
            </w:pPr>
            <w:r w:rsidRPr="00B943B4">
              <w:rPr>
                <w:color w:val="000000" w:themeColor="text1"/>
                <w:sz w:val="24"/>
                <w:szCs w:val="24"/>
              </w:rPr>
              <w:t>Operating Systems: Linux, Unix, Windows</w:t>
            </w:r>
          </w:p>
        </w:tc>
        <w:tc>
          <w:tcPr>
            <w:tcW w:w="4515" w:type="dxa"/>
            <w:tcMar>
              <w:left w:w="360" w:type="dxa"/>
              <w:right w:w="0" w:type="dxa"/>
            </w:tcMar>
          </w:tcPr>
          <w:p w14:paraId="76C515D3" w14:textId="77777777" w:rsidR="008A131A" w:rsidRPr="00B943B4" w:rsidRDefault="004431CA" w:rsidP="00B90170">
            <w:pPr>
              <w:pStyle w:val="ListBullet"/>
              <w:rPr>
                <w:color w:val="000000" w:themeColor="text1"/>
                <w:sz w:val="24"/>
                <w:szCs w:val="24"/>
              </w:rPr>
            </w:pPr>
            <w:r w:rsidRPr="00B943B4">
              <w:rPr>
                <w:color w:val="000000" w:themeColor="text1"/>
                <w:sz w:val="24"/>
                <w:szCs w:val="24"/>
              </w:rPr>
              <w:t>IDEs: Eclispse, Visual Studio Code, Visual Studio 2017, BlueJ, JEdit, Notepad++, Kate, GEdit</w:t>
            </w:r>
            <w:r w:rsidR="00C70C18" w:rsidRPr="00B943B4">
              <w:rPr>
                <w:color w:val="000000" w:themeColor="text1"/>
                <w:sz w:val="24"/>
                <w:szCs w:val="24"/>
              </w:rPr>
              <w:t>, MySQL Workbench, Toad, Knime</w:t>
            </w:r>
          </w:p>
        </w:tc>
      </w:tr>
    </w:tbl>
    <w:p w14:paraId="05FE8758" w14:textId="77777777" w:rsidR="00F650A9" w:rsidRPr="0070237E" w:rsidRDefault="00F650A9" w:rsidP="0070237E"/>
    <w:p w14:paraId="109AEF93" w14:textId="77777777" w:rsidR="00434074" w:rsidRDefault="00DC1DEC" w:rsidP="00434074">
      <w:pPr>
        <w:pStyle w:val="Heading1"/>
      </w:pPr>
      <w:sdt>
        <w:sdtPr>
          <w:alias w:val="Activities:"/>
          <w:tag w:val="Activities:"/>
          <w:id w:val="1035625348"/>
          <w:placeholder>
            <w:docPart w:val="7AB35B1C2D4E41D7B8373454B0D9D73C"/>
          </w:placeholder>
          <w:temporary/>
          <w:showingPlcHdr/>
          <w15:appearance w15:val="hidden"/>
        </w:sdtPr>
        <w:sdtEndPr/>
        <w:sdtContent>
          <w:r w:rsidR="00434074" w:rsidRPr="00F650A9">
            <w:rPr>
              <w:sz w:val="32"/>
            </w:rPr>
            <w:t>Activities</w:t>
          </w:r>
        </w:sdtContent>
      </w:sdt>
    </w:p>
    <w:p w14:paraId="22E59224" w14:textId="77777777" w:rsidR="00001854" w:rsidRPr="00B943B4" w:rsidRDefault="00BB5C9C" w:rsidP="00001854">
      <w:pPr>
        <w:pStyle w:val="Heading3"/>
        <w:rPr>
          <w:color w:val="000000" w:themeColor="text1"/>
          <w:sz w:val="20"/>
          <w:szCs w:val="20"/>
        </w:rPr>
      </w:pPr>
      <w:r w:rsidRPr="00B943B4">
        <w:rPr>
          <w:color w:val="000000" w:themeColor="text1"/>
          <w:sz w:val="20"/>
          <w:szCs w:val="20"/>
        </w:rPr>
        <w:t>Sept</w:t>
      </w:r>
      <w:r w:rsidR="00001854" w:rsidRPr="00B943B4">
        <w:rPr>
          <w:color w:val="000000" w:themeColor="text1"/>
          <w:sz w:val="20"/>
          <w:szCs w:val="20"/>
        </w:rPr>
        <w:t xml:space="preserve"> 2017 – Present</w:t>
      </w:r>
    </w:p>
    <w:p w14:paraId="5C243F10" w14:textId="77777777" w:rsidR="00001854" w:rsidRPr="00E20726" w:rsidRDefault="00BB5C9C" w:rsidP="00001854">
      <w:pPr>
        <w:pStyle w:val="Heading2"/>
        <w:rPr>
          <w:sz w:val="24"/>
          <w:szCs w:val="24"/>
        </w:rPr>
      </w:pPr>
      <w:r>
        <w:rPr>
          <w:color w:val="00B050"/>
          <w:sz w:val="24"/>
          <w:szCs w:val="24"/>
        </w:rPr>
        <w:t>College Projects</w:t>
      </w:r>
      <w:r w:rsidR="00001854" w:rsidRPr="002663F6">
        <w:rPr>
          <w:color w:val="00B050"/>
          <w:sz w:val="24"/>
          <w:szCs w:val="24"/>
        </w:rPr>
        <w:t xml:space="preserve">/ </w:t>
      </w:r>
      <w:r w:rsidRPr="00B943B4">
        <w:rPr>
          <w:rStyle w:val="Emphasis"/>
          <w:color w:val="000000" w:themeColor="text1"/>
          <w:sz w:val="24"/>
          <w:szCs w:val="24"/>
        </w:rPr>
        <w:t>Software Engineering</w:t>
      </w:r>
      <w:r w:rsidR="00001854" w:rsidRPr="00B943B4">
        <w:rPr>
          <w:rStyle w:val="Emphasis"/>
          <w:color w:val="000000" w:themeColor="text1"/>
          <w:sz w:val="24"/>
          <w:szCs w:val="24"/>
        </w:rPr>
        <w:t xml:space="preserve">, </w:t>
      </w:r>
      <w:r w:rsidR="00001854" w:rsidRPr="00E20726">
        <w:rPr>
          <w:rStyle w:val="Emphasis"/>
          <w:b w:val="0"/>
          <w:sz w:val="24"/>
          <w:szCs w:val="24"/>
        </w:rPr>
        <w:t>Monmouth, OR</w:t>
      </w:r>
    </w:p>
    <w:p w14:paraId="7594320C" w14:textId="77777777" w:rsidR="00BB5C9C" w:rsidRPr="00B943B4" w:rsidRDefault="00BB5C9C" w:rsidP="00BB5C9C">
      <w:pPr>
        <w:pStyle w:val="ListBullet"/>
        <w:rPr>
          <w:rFonts w:ascii="Calibri" w:hAnsi="Calibri" w:cs="Calibri"/>
          <w:color w:val="000000" w:themeColor="text1"/>
        </w:rPr>
      </w:pPr>
      <w:r w:rsidRPr="00B943B4">
        <w:rPr>
          <w:rFonts w:ascii="Calibri" w:hAnsi="Calibri" w:cs="Calibri"/>
          <w:color w:val="000000" w:themeColor="text1"/>
        </w:rPr>
        <w:t>Github username: aearl16</w:t>
      </w:r>
    </w:p>
    <w:p w14:paraId="5150E7CD" w14:textId="77777777" w:rsidR="00BB5C9C" w:rsidRPr="00B943B4" w:rsidRDefault="00BB5C9C" w:rsidP="00BB5C9C">
      <w:pPr>
        <w:pStyle w:val="ListBullet"/>
        <w:rPr>
          <w:rFonts w:ascii="Calibri" w:hAnsi="Calibri" w:cs="Calibri"/>
          <w:color w:val="000000" w:themeColor="text1"/>
        </w:rPr>
      </w:pPr>
      <w:r w:rsidRPr="00B943B4">
        <w:rPr>
          <w:rFonts w:ascii="Calibri" w:hAnsi="Calibri" w:cs="Calibri"/>
          <w:color w:val="000000" w:themeColor="text1"/>
        </w:rPr>
        <w:t>Fixing Java</w:t>
      </w:r>
      <w:r w:rsidR="00C94B72" w:rsidRPr="00B943B4">
        <w:rPr>
          <w:rFonts w:ascii="Calibri" w:hAnsi="Calibri" w:cs="Calibri"/>
          <w:color w:val="000000" w:themeColor="text1"/>
        </w:rPr>
        <w:t>S</w:t>
      </w:r>
      <w:r w:rsidRPr="00B943B4">
        <w:rPr>
          <w:rFonts w:ascii="Calibri" w:hAnsi="Calibri" w:cs="Calibri"/>
          <w:color w:val="000000" w:themeColor="text1"/>
        </w:rPr>
        <w:t>cript bugs on Firefox, using Mercurial and Git version control tools for patches.</w:t>
      </w:r>
    </w:p>
    <w:p w14:paraId="27D97D9D" w14:textId="77777777" w:rsidR="00BB5C9C" w:rsidRPr="00B943B4" w:rsidRDefault="00BB5C9C" w:rsidP="00BB5C9C">
      <w:pPr>
        <w:pStyle w:val="ListBullet"/>
        <w:rPr>
          <w:rFonts w:ascii="Calibri" w:hAnsi="Calibri" w:cs="Calibri"/>
          <w:color w:val="000000" w:themeColor="text1"/>
        </w:rPr>
      </w:pPr>
      <w:r w:rsidRPr="00B943B4">
        <w:rPr>
          <w:rFonts w:ascii="Calibri" w:hAnsi="Calibri" w:cs="Calibri"/>
          <w:color w:val="000000" w:themeColor="text1"/>
        </w:rPr>
        <w:t>Working with Western Oregon University Mint Linux server creating MySQL databases. Creating C and Python API scripts for MySQL. Also used MongoDB on the Linux server.</w:t>
      </w:r>
    </w:p>
    <w:p w14:paraId="5DB4B737" w14:textId="77777777" w:rsidR="00BC7376" w:rsidRPr="00B943B4" w:rsidRDefault="00BB5C9C" w:rsidP="00BB5C9C">
      <w:pPr>
        <w:pStyle w:val="ListBullet"/>
        <w:rPr>
          <w:rFonts w:ascii="Calibri" w:hAnsi="Calibri" w:cs="Calibri"/>
          <w:color w:val="000000" w:themeColor="text1"/>
        </w:rPr>
      </w:pPr>
      <w:r w:rsidRPr="00B943B4">
        <w:rPr>
          <w:rFonts w:ascii="Calibri" w:hAnsi="Calibri" w:cs="Calibri"/>
          <w:color w:val="000000" w:themeColor="text1"/>
        </w:rPr>
        <w:t>Creating and editing custom Wiki pages on miraheze.org.</w:t>
      </w:r>
    </w:p>
    <w:sectPr w:rsidR="00BC7376" w:rsidRPr="00B943B4" w:rsidSect="00235D2D">
      <w:footerReference w:type="default" r:id="rId10"/>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4CB06" w14:textId="77777777" w:rsidR="00DC1DEC" w:rsidRDefault="00DC1DEC" w:rsidP="00725803">
      <w:pPr>
        <w:spacing w:after="0"/>
      </w:pPr>
      <w:r>
        <w:separator/>
      </w:r>
    </w:p>
  </w:endnote>
  <w:endnote w:type="continuationSeparator" w:id="0">
    <w:p w14:paraId="778826BC" w14:textId="77777777" w:rsidR="00DC1DEC" w:rsidRDefault="00DC1DEC"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2AD8C0F2" w14:textId="77777777" w:rsidR="005A4A49" w:rsidRDefault="005A4A49">
        <w:pPr>
          <w:pStyle w:val="Footer"/>
        </w:pPr>
        <w:r>
          <w:fldChar w:fldCharType="begin"/>
        </w:r>
        <w:r>
          <w:instrText xml:space="preserve"> PAGE   \* MERGEFORMAT </w:instrText>
        </w:r>
        <w:r>
          <w:fldChar w:fldCharType="separate"/>
        </w:r>
        <w:r w:rsidR="00BB5C9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207A" w14:textId="77777777" w:rsidR="00DC1DEC" w:rsidRDefault="00DC1DEC" w:rsidP="00725803">
      <w:pPr>
        <w:spacing w:after="0"/>
      </w:pPr>
      <w:r>
        <w:separator/>
      </w:r>
    </w:p>
  </w:footnote>
  <w:footnote w:type="continuationSeparator" w:id="0">
    <w:p w14:paraId="44E0DA27" w14:textId="77777777" w:rsidR="00DC1DEC" w:rsidRDefault="00DC1DEC"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98"/>
    <w:rsid w:val="00001854"/>
    <w:rsid w:val="00003C21"/>
    <w:rsid w:val="00025E77"/>
    <w:rsid w:val="00027312"/>
    <w:rsid w:val="0005128C"/>
    <w:rsid w:val="000645F2"/>
    <w:rsid w:val="00082F03"/>
    <w:rsid w:val="000835A0"/>
    <w:rsid w:val="000934A2"/>
    <w:rsid w:val="0011778A"/>
    <w:rsid w:val="001528B0"/>
    <w:rsid w:val="00154260"/>
    <w:rsid w:val="001B0955"/>
    <w:rsid w:val="00227784"/>
    <w:rsid w:val="00235D2D"/>
    <w:rsid w:val="0023705D"/>
    <w:rsid w:val="00250A31"/>
    <w:rsid w:val="00251C13"/>
    <w:rsid w:val="002663F6"/>
    <w:rsid w:val="002922D0"/>
    <w:rsid w:val="002C406B"/>
    <w:rsid w:val="002F10C8"/>
    <w:rsid w:val="00340B03"/>
    <w:rsid w:val="00380AE7"/>
    <w:rsid w:val="003A6943"/>
    <w:rsid w:val="00410BA2"/>
    <w:rsid w:val="00417DFC"/>
    <w:rsid w:val="00434074"/>
    <w:rsid w:val="004431CA"/>
    <w:rsid w:val="00463C3B"/>
    <w:rsid w:val="004937AE"/>
    <w:rsid w:val="004E2970"/>
    <w:rsid w:val="005026DD"/>
    <w:rsid w:val="00513EFC"/>
    <w:rsid w:val="00516F1D"/>
    <w:rsid w:val="0052113B"/>
    <w:rsid w:val="00564951"/>
    <w:rsid w:val="00566A05"/>
    <w:rsid w:val="00573BF9"/>
    <w:rsid w:val="005A4A49"/>
    <w:rsid w:val="005B1D68"/>
    <w:rsid w:val="005F540A"/>
    <w:rsid w:val="00611919"/>
    <w:rsid w:val="00611B37"/>
    <w:rsid w:val="006252B4"/>
    <w:rsid w:val="00630318"/>
    <w:rsid w:val="00645292"/>
    <w:rsid w:val="00646BA2"/>
    <w:rsid w:val="00665AA1"/>
    <w:rsid w:val="00675EA0"/>
    <w:rsid w:val="006C08A0"/>
    <w:rsid w:val="006C47D8"/>
    <w:rsid w:val="006D2D08"/>
    <w:rsid w:val="006F26A2"/>
    <w:rsid w:val="0070237E"/>
    <w:rsid w:val="00725803"/>
    <w:rsid w:val="00725CB5"/>
    <w:rsid w:val="007307A3"/>
    <w:rsid w:val="00752315"/>
    <w:rsid w:val="00795ECF"/>
    <w:rsid w:val="007B2505"/>
    <w:rsid w:val="007E3E6A"/>
    <w:rsid w:val="00844398"/>
    <w:rsid w:val="00845650"/>
    <w:rsid w:val="00857E6B"/>
    <w:rsid w:val="008968C4"/>
    <w:rsid w:val="008A131A"/>
    <w:rsid w:val="008B48B3"/>
    <w:rsid w:val="008B7863"/>
    <w:rsid w:val="008D7C1C"/>
    <w:rsid w:val="0091111F"/>
    <w:rsid w:val="00912601"/>
    <w:rsid w:val="0092291B"/>
    <w:rsid w:val="00932D92"/>
    <w:rsid w:val="009338D8"/>
    <w:rsid w:val="0095272C"/>
    <w:rsid w:val="00961907"/>
    <w:rsid w:val="00972024"/>
    <w:rsid w:val="00983FA2"/>
    <w:rsid w:val="009A6D74"/>
    <w:rsid w:val="009F04D2"/>
    <w:rsid w:val="009F2BA7"/>
    <w:rsid w:val="009F6DA0"/>
    <w:rsid w:val="00A01182"/>
    <w:rsid w:val="00A16674"/>
    <w:rsid w:val="00A23224"/>
    <w:rsid w:val="00AD13CB"/>
    <w:rsid w:val="00AD3FD8"/>
    <w:rsid w:val="00B370A8"/>
    <w:rsid w:val="00B626CB"/>
    <w:rsid w:val="00B943B4"/>
    <w:rsid w:val="00BB5C9C"/>
    <w:rsid w:val="00BC308A"/>
    <w:rsid w:val="00BC7376"/>
    <w:rsid w:val="00BD669A"/>
    <w:rsid w:val="00BE05D8"/>
    <w:rsid w:val="00C13F2B"/>
    <w:rsid w:val="00C37417"/>
    <w:rsid w:val="00C43D65"/>
    <w:rsid w:val="00C70C18"/>
    <w:rsid w:val="00C84833"/>
    <w:rsid w:val="00C8746C"/>
    <w:rsid w:val="00C9044F"/>
    <w:rsid w:val="00C94B72"/>
    <w:rsid w:val="00CD5FEB"/>
    <w:rsid w:val="00D2420D"/>
    <w:rsid w:val="00D30382"/>
    <w:rsid w:val="00D413F9"/>
    <w:rsid w:val="00D44E50"/>
    <w:rsid w:val="00D536B3"/>
    <w:rsid w:val="00D86F41"/>
    <w:rsid w:val="00D90060"/>
    <w:rsid w:val="00D92B95"/>
    <w:rsid w:val="00DC1DEC"/>
    <w:rsid w:val="00DF43F3"/>
    <w:rsid w:val="00E03F71"/>
    <w:rsid w:val="00E154B5"/>
    <w:rsid w:val="00E20726"/>
    <w:rsid w:val="00E232F0"/>
    <w:rsid w:val="00E4555A"/>
    <w:rsid w:val="00E52791"/>
    <w:rsid w:val="00E83195"/>
    <w:rsid w:val="00EC7E40"/>
    <w:rsid w:val="00ED27CB"/>
    <w:rsid w:val="00F00A4F"/>
    <w:rsid w:val="00F101DA"/>
    <w:rsid w:val="00F33CD8"/>
    <w:rsid w:val="00F60FDB"/>
    <w:rsid w:val="00F650A9"/>
    <w:rsid w:val="00F72277"/>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9F78"/>
  <w15:chartTrackingRefBased/>
  <w15:docId w15:val="{2E201978-C17E-4D4D-AC09-2200F410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9783">
      <w:bodyDiv w:val="1"/>
      <w:marLeft w:val="0"/>
      <w:marRight w:val="0"/>
      <w:marTop w:val="0"/>
      <w:marBottom w:val="0"/>
      <w:divBdr>
        <w:top w:val="none" w:sz="0" w:space="0" w:color="auto"/>
        <w:left w:val="none" w:sz="0" w:space="0" w:color="auto"/>
        <w:bottom w:val="none" w:sz="0" w:space="0" w:color="auto"/>
        <w:right w:val="none" w:sz="0" w:space="0" w:color="auto"/>
      </w:divBdr>
    </w:div>
    <w:div w:id="743986897">
      <w:bodyDiv w:val="1"/>
      <w:marLeft w:val="0"/>
      <w:marRight w:val="0"/>
      <w:marTop w:val="0"/>
      <w:marBottom w:val="0"/>
      <w:divBdr>
        <w:top w:val="none" w:sz="0" w:space="0" w:color="auto"/>
        <w:left w:val="none" w:sz="0" w:space="0" w:color="auto"/>
        <w:bottom w:val="none" w:sz="0" w:space="0" w:color="auto"/>
        <w:right w:val="none" w:sz="0" w:space="0" w:color="auto"/>
      </w:divBdr>
    </w:div>
    <w:div w:id="1159466108">
      <w:bodyDiv w:val="1"/>
      <w:marLeft w:val="0"/>
      <w:marRight w:val="0"/>
      <w:marTop w:val="0"/>
      <w:marBottom w:val="0"/>
      <w:divBdr>
        <w:top w:val="none" w:sz="0" w:space="0" w:color="auto"/>
        <w:left w:val="none" w:sz="0" w:space="0" w:color="auto"/>
        <w:bottom w:val="none" w:sz="0" w:space="0" w:color="auto"/>
        <w:right w:val="none" w:sz="0" w:space="0" w:color="auto"/>
      </w:divBdr>
    </w:div>
    <w:div w:id="184308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evin\Downloads\tf164024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F736394AB04B9584EDDE9A45800731"/>
        <w:category>
          <w:name w:val="General"/>
          <w:gallery w:val="placeholder"/>
        </w:category>
        <w:types>
          <w:type w:val="bbPlcHdr"/>
        </w:types>
        <w:behaviors>
          <w:behavior w:val="content"/>
        </w:behaviors>
        <w:guid w:val="{C82EC518-CA20-4DBD-B609-24C162B9539D}"/>
      </w:docPartPr>
      <w:docPartBody>
        <w:p w:rsidR="007E3E60" w:rsidRDefault="00216AB9">
          <w:pPr>
            <w:pStyle w:val="CFF736394AB04B9584EDDE9A45800731"/>
          </w:pPr>
          <w:r w:rsidRPr="009D0878">
            <w:t>Phone</w:t>
          </w:r>
        </w:p>
      </w:docPartBody>
    </w:docPart>
    <w:docPart>
      <w:docPartPr>
        <w:name w:val="4FC28208465B4B5BBA335223B850D25E"/>
        <w:category>
          <w:name w:val="General"/>
          <w:gallery w:val="placeholder"/>
        </w:category>
        <w:types>
          <w:type w:val="bbPlcHdr"/>
        </w:types>
        <w:behaviors>
          <w:behavior w:val="content"/>
        </w:behaviors>
        <w:guid w:val="{E753A1FF-C3BB-4F75-882D-FC01A70AB641}"/>
      </w:docPartPr>
      <w:docPartBody>
        <w:p w:rsidR="007E3E60" w:rsidRDefault="00216AB9">
          <w:pPr>
            <w:pStyle w:val="4FC28208465B4B5BBA335223B850D25E"/>
          </w:pPr>
          <w:r w:rsidRPr="009D0878">
            <w:t>Email</w:t>
          </w:r>
        </w:p>
      </w:docPartBody>
    </w:docPart>
    <w:docPart>
      <w:docPartPr>
        <w:name w:val="6B2A59727BEE42E7AEA445EF38CA2CB1"/>
        <w:category>
          <w:name w:val="General"/>
          <w:gallery w:val="placeholder"/>
        </w:category>
        <w:types>
          <w:type w:val="bbPlcHdr"/>
        </w:types>
        <w:behaviors>
          <w:behavior w:val="content"/>
        </w:behaviors>
        <w:guid w:val="{CEC27C3B-2261-4D3F-942B-08228E276A68}"/>
      </w:docPartPr>
      <w:docPartBody>
        <w:p w:rsidR="007E3E60" w:rsidRDefault="00216AB9">
          <w:pPr>
            <w:pStyle w:val="6B2A59727BEE42E7AEA445EF38CA2CB1"/>
          </w:pPr>
          <w:r w:rsidRPr="00AD3FD8">
            <w:t>Experience</w:t>
          </w:r>
        </w:p>
      </w:docPartBody>
    </w:docPart>
    <w:docPart>
      <w:docPartPr>
        <w:name w:val="7AB35B1C2D4E41D7B8373454B0D9D73C"/>
        <w:category>
          <w:name w:val="General"/>
          <w:gallery w:val="placeholder"/>
        </w:category>
        <w:types>
          <w:type w:val="bbPlcHdr"/>
        </w:types>
        <w:behaviors>
          <w:behavior w:val="content"/>
        </w:behaviors>
        <w:guid w:val="{0B31B634-4B75-4191-BDA1-2D1428F71F4D}"/>
      </w:docPartPr>
      <w:docPartBody>
        <w:p w:rsidR="007E3E60" w:rsidRDefault="00216AB9">
          <w:pPr>
            <w:pStyle w:val="7AB35B1C2D4E41D7B8373454B0D9D73C"/>
          </w:pPr>
          <w:r w:rsidRPr="00434074">
            <w:t>Activities</w:t>
          </w:r>
        </w:p>
      </w:docPartBody>
    </w:docPart>
    <w:docPart>
      <w:docPartPr>
        <w:name w:val="BA563EC08E0448C3A45CB94B8C3B205B"/>
        <w:category>
          <w:name w:val="General"/>
          <w:gallery w:val="placeholder"/>
        </w:category>
        <w:types>
          <w:type w:val="bbPlcHdr"/>
        </w:types>
        <w:behaviors>
          <w:behavior w:val="content"/>
        </w:behaviors>
        <w:guid w:val="{0AB3DF5A-CD5D-45E0-AEA3-897DCB9CED83}"/>
      </w:docPartPr>
      <w:docPartBody>
        <w:p w:rsidR="007E3E60" w:rsidRDefault="00EE1252" w:rsidP="00EE1252">
          <w:pPr>
            <w:pStyle w:val="BA563EC08E0448C3A45CB94B8C3B205B"/>
          </w:pPr>
          <w:r>
            <w:t>Skills</w:t>
          </w:r>
        </w:p>
      </w:docPartBody>
    </w:docPart>
    <w:docPart>
      <w:docPartPr>
        <w:name w:val="B79189E3AF3641B69A11E0C9D025441D"/>
        <w:category>
          <w:name w:val="General"/>
          <w:gallery w:val="placeholder"/>
        </w:category>
        <w:types>
          <w:type w:val="bbPlcHdr"/>
        </w:types>
        <w:behaviors>
          <w:behavior w:val="content"/>
        </w:behaviors>
        <w:guid w:val="{E5B9ABC2-32E3-4DF6-A0F4-439E41CE7325}"/>
      </w:docPartPr>
      <w:docPartBody>
        <w:p w:rsidR="007E3E60" w:rsidRDefault="00EE1252" w:rsidP="00EE1252">
          <w:pPr>
            <w:pStyle w:val="B79189E3AF3641B69A11E0C9D025441D"/>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2"/>
    <w:rsid w:val="00216AB9"/>
    <w:rsid w:val="007E3E60"/>
    <w:rsid w:val="00EE1252"/>
    <w:rsid w:val="00F8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528DCA476641978D45651D4D0A038D">
    <w:name w:val="98528DCA476641978D45651D4D0A038D"/>
  </w:style>
  <w:style w:type="paragraph" w:customStyle="1" w:styleId="820892E8B57A4A838BAF52D01AB913BB">
    <w:name w:val="820892E8B57A4A838BAF52D01AB913BB"/>
  </w:style>
  <w:style w:type="paragraph" w:customStyle="1" w:styleId="AAECB21AD789402C905DA00D36F61689">
    <w:name w:val="AAECB21AD789402C905DA00D36F61689"/>
  </w:style>
  <w:style w:type="paragraph" w:customStyle="1" w:styleId="CFF736394AB04B9584EDDE9A45800731">
    <w:name w:val="CFF736394AB04B9584EDDE9A45800731"/>
  </w:style>
  <w:style w:type="paragraph" w:customStyle="1" w:styleId="4FC28208465B4B5BBA335223B850D25E">
    <w:name w:val="4FC28208465B4B5BBA335223B850D25E"/>
  </w:style>
  <w:style w:type="paragraph" w:customStyle="1" w:styleId="BD62FDB9F1AE4FC8A4C60EC814D23C08">
    <w:name w:val="BD62FDB9F1AE4FC8A4C60EC814D23C08"/>
  </w:style>
  <w:style w:type="paragraph" w:customStyle="1" w:styleId="13F8F014D270492BBB2BC25FD9ECE640">
    <w:name w:val="13F8F014D270492BBB2BC25FD9ECE640"/>
  </w:style>
  <w:style w:type="paragraph" w:customStyle="1" w:styleId="5EBFA9290E3444C6A5B3D84086F75E90">
    <w:name w:val="5EBFA9290E3444C6A5B3D84086F75E90"/>
  </w:style>
  <w:style w:type="paragraph" w:customStyle="1" w:styleId="B4657C352EFD488EB700047E6D5D4A6E">
    <w:name w:val="B4657C352EFD488EB700047E6D5D4A6E"/>
  </w:style>
  <w:style w:type="paragraph" w:customStyle="1" w:styleId="7A4E0F07463B411AB752E7E09E088E3B">
    <w:name w:val="7A4E0F07463B411AB752E7E09E088E3B"/>
  </w:style>
  <w:style w:type="paragraph" w:customStyle="1" w:styleId="4626812948AE408DB56CFF1449B15656">
    <w:name w:val="4626812948AE408DB56CFF1449B15656"/>
  </w:style>
  <w:style w:type="paragraph" w:customStyle="1" w:styleId="4A1C11E956BF4719A5AD4ACB3A3A7EC1">
    <w:name w:val="4A1C11E956BF4719A5AD4ACB3A3A7EC1"/>
  </w:style>
  <w:style w:type="paragraph" w:customStyle="1" w:styleId="C5C1BC03D23E49F49B7591DB2E28FF96">
    <w:name w:val="C5C1BC03D23E49F49B7591DB2E28FF96"/>
  </w:style>
  <w:style w:type="paragraph" w:customStyle="1" w:styleId="6A6F81C1F86745589A589AD51D50AD42">
    <w:name w:val="6A6F81C1F86745589A589AD51D50AD42"/>
  </w:style>
  <w:style w:type="paragraph" w:customStyle="1" w:styleId="6B2A59727BEE42E7AEA445EF38CA2CB1">
    <w:name w:val="6B2A59727BEE42E7AEA445EF38CA2CB1"/>
  </w:style>
  <w:style w:type="paragraph" w:customStyle="1" w:styleId="817AD82E7B5047528D43C646D4C058AB">
    <w:name w:val="817AD82E7B5047528D43C646D4C058AB"/>
  </w:style>
  <w:style w:type="paragraph" w:customStyle="1" w:styleId="F64B90915A6543099E710EC8A4860D46">
    <w:name w:val="F64B90915A6543099E710EC8A4860D46"/>
  </w:style>
  <w:style w:type="paragraph" w:customStyle="1" w:styleId="5B26B4A88F814F74AAB379D43040E2E9">
    <w:name w:val="5B26B4A88F814F74AAB379D43040E2E9"/>
  </w:style>
  <w:style w:type="character" w:styleId="Emphasis">
    <w:name w:val="Emphasis"/>
    <w:basedOn w:val="DefaultParagraphFont"/>
    <w:uiPriority w:val="20"/>
    <w:qFormat/>
    <w:rPr>
      <w:b w:val="0"/>
      <w:i w:val="0"/>
      <w:iCs/>
      <w:color w:val="595959" w:themeColor="text1" w:themeTint="A6"/>
    </w:rPr>
  </w:style>
  <w:style w:type="paragraph" w:customStyle="1" w:styleId="A14ADA1BB2214206BEE0498726621F89">
    <w:name w:val="A14ADA1BB2214206BEE0498726621F89"/>
  </w:style>
  <w:style w:type="paragraph" w:customStyle="1" w:styleId="98B54CB6D87846C4A335F1809CC4D766">
    <w:name w:val="98B54CB6D87846C4A335F1809CC4D766"/>
  </w:style>
  <w:style w:type="paragraph" w:customStyle="1" w:styleId="014F9A276C24402D8255C31E14F03BCD">
    <w:name w:val="014F9A276C24402D8255C31E14F03BCD"/>
  </w:style>
  <w:style w:type="paragraph" w:customStyle="1" w:styleId="6121F911E31D4E94A7B5D124171416F0">
    <w:name w:val="6121F911E31D4E94A7B5D124171416F0"/>
  </w:style>
  <w:style w:type="paragraph" w:customStyle="1" w:styleId="6BD435535DB6424BA10DFFA1C8482244">
    <w:name w:val="6BD435535DB6424BA10DFFA1C8482244"/>
  </w:style>
  <w:style w:type="paragraph" w:customStyle="1" w:styleId="4DADDC087AF449D4846CE833B5FFEFFC">
    <w:name w:val="4DADDC087AF449D4846CE833B5FFEFFC"/>
  </w:style>
  <w:style w:type="paragraph" w:customStyle="1" w:styleId="E0EF6BA6292043F9AE0C77B04117B318">
    <w:name w:val="E0EF6BA6292043F9AE0C77B04117B318"/>
  </w:style>
  <w:style w:type="paragraph" w:customStyle="1" w:styleId="C6000D447EE6447E84767EEE95759E17">
    <w:name w:val="C6000D447EE6447E84767EEE95759E17"/>
  </w:style>
  <w:style w:type="paragraph" w:customStyle="1" w:styleId="C37A8683AA444F95A89B4B8F74AE410D">
    <w:name w:val="C37A8683AA444F95A89B4B8F74AE410D"/>
  </w:style>
  <w:style w:type="paragraph" w:customStyle="1" w:styleId="99A01682CB70414EBE8D938A5D2C753A">
    <w:name w:val="99A01682CB70414EBE8D938A5D2C753A"/>
  </w:style>
  <w:style w:type="paragraph" w:customStyle="1" w:styleId="FA4C53277774488CA75C2F6E13895955">
    <w:name w:val="FA4C53277774488CA75C2F6E13895955"/>
  </w:style>
  <w:style w:type="paragraph" w:customStyle="1" w:styleId="3AD4D745B2A3492D84B99973BC882F08">
    <w:name w:val="3AD4D745B2A3492D84B99973BC882F08"/>
  </w:style>
  <w:style w:type="paragraph" w:customStyle="1" w:styleId="817C3209D3964D91997C1ABC65F7C44C">
    <w:name w:val="817C3209D3964D91997C1ABC65F7C44C"/>
  </w:style>
  <w:style w:type="paragraph" w:customStyle="1" w:styleId="3481DBEF87E24609BBAFDA6D0FDE16C6">
    <w:name w:val="3481DBEF87E24609BBAFDA6D0FDE16C6"/>
  </w:style>
  <w:style w:type="paragraph" w:customStyle="1" w:styleId="637B82E45AF44D349F0BAA8E000D7F51">
    <w:name w:val="637B82E45AF44D349F0BAA8E000D7F51"/>
  </w:style>
  <w:style w:type="paragraph" w:customStyle="1" w:styleId="DF3114DAB58D4EC39D99981464AB0691">
    <w:name w:val="DF3114DAB58D4EC39D99981464AB0691"/>
  </w:style>
  <w:style w:type="paragraph" w:customStyle="1" w:styleId="464F8EE6EAF24CFF8C4F5CDB79FA5419">
    <w:name w:val="464F8EE6EAF24CFF8C4F5CDB79FA5419"/>
  </w:style>
  <w:style w:type="paragraph" w:customStyle="1" w:styleId="F10411C4E731468A8D0DFE111DA396E8">
    <w:name w:val="F10411C4E731468A8D0DFE111DA396E8"/>
  </w:style>
  <w:style w:type="paragraph" w:customStyle="1" w:styleId="7AB35B1C2D4E41D7B8373454B0D9D73C">
    <w:name w:val="7AB35B1C2D4E41D7B8373454B0D9D73C"/>
  </w:style>
  <w:style w:type="paragraph" w:customStyle="1" w:styleId="095217BDBA464EC592FC3860F5B8AF30">
    <w:name w:val="095217BDBA464EC592FC3860F5B8AF30"/>
  </w:style>
  <w:style w:type="paragraph" w:customStyle="1" w:styleId="BA563EC08E0448C3A45CB94B8C3B205B">
    <w:name w:val="BA563EC08E0448C3A45CB94B8C3B205B"/>
    <w:rsid w:val="00EE1252"/>
  </w:style>
  <w:style w:type="paragraph" w:customStyle="1" w:styleId="3D33E30DDA4F4CE4937587FFF6C690ED">
    <w:name w:val="3D33E30DDA4F4CE4937587FFF6C690ED"/>
    <w:rsid w:val="00EE1252"/>
  </w:style>
  <w:style w:type="paragraph" w:customStyle="1" w:styleId="B79189E3AF3641B69A11E0C9D025441D">
    <w:name w:val="B79189E3AF3641B69A11E0C9D025441D"/>
    <w:rsid w:val="00EE1252"/>
  </w:style>
  <w:style w:type="paragraph" w:customStyle="1" w:styleId="BE1146130B574291A6B9252E555F0AD4">
    <w:name w:val="BE1146130B574291A6B9252E555F0AD4"/>
    <w:rsid w:val="00EE1252"/>
  </w:style>
  <w:style w:type="paragraph" w:customStyle="1" w:styleId="4943F6BCF18743C2B035777A18641C43">
    <w:name w:val="4943F6BCF18743C2B035777A18641C43"/>
    <w:rsid w:val="00EE1252"/>
  </w:style>
  <w:style w:type="paragraph" w:customStyle="1" w:styleId="28C944B11CB048CB8BA5BC930AFA1A43">
    <w:name w:val="28C944B11CB048CB8BA5BC930AFA1A43"/>
    <w:rsid w:val="00EE1252"/>
  </w:style>
  <w:style w:type="paragraph" w:customStyle="1" w:styleId="04D3BD490E6143A2AFB77DF0C3FB451C">
    <w:name w:val="04D3BD490E6143A2AFB77DF0C3FB451C"/>
    <w:rsid w:val="00EE1252"/>
  </w:style>
  <w:style w:type="paragraph" w:customStyle="1" w:styleId="6A0064FC78F94FBC9DF0D274FDD85107">
    <w:name w:val="6A0064FC78F94FBC9DF0D274FDD85107"/>
    <w:rsid w:val="00EE1252"/>
  </w:style>
  <w:style w:type="paragraph" w:customStyle="1" w:styleId="861F3ECD2B45454685A971AA080BA396">
    <w:name w:val="861F3ECD2B45454685A971AA080BA396"/>
    <w:rsid w:val="00EE1252"/>
  </w:style>
  <w:style w:type="paragraph" w:customStyle="1" w:styleId="0A98B5130B73463ABF191F92D32E125F">
    <w:name w:val="0A98B5130B73463ABF191F92D32E125F"/>
    <w:rsid w:val="00EE1252"/>
  </w:style>
  <w:style w:type="paragraph" w:customStyle="1" w:styleId="5FB5188B95FA4A54B72050028F14522F">
    <w:name w:val="5FB5188B95FA4A54B72050028F14522F"/>
    <w:rsid w:val="00EE1252"/>
  </w:style>
  <w:style w:type="paragraph" w:customStyle="1" w:styleId="6FBB6FD442924A2EA8EB3BE5F05A0B8D">
    <w:name w:val="6FBB6FD442924A2EA8EB3BE5F05A0B8D"/>
    <w:rsid w:val="00EE1252"/>
  </w:style>
  <w:style w:type="paragraph" w:customStyle="1" w:styleId="B78C1944481149019AC147518EF22A77">
    <w:name w:val="B78C1944481149019AC147518EF22A77"/>
    <w:rsid w:val="00EE1252"/>
  </w:style>
  <w:style w:type="paragraph" w:customStyle="1" w:styleId="6EBA73D6D5204A88BD44531ED0F905A5">
    <w:name w:val="6EBA73D6D5204A88BD44531ED0F905A5"/>
    <w:rsid w:val="00EE1252"/>
  </w:style>
  <w:style w:type="paragraph" w:customStyle="1" w:styleId="668B36A6394C40528F74E129E276EC96">
    <w:name w:val="668B36A6394C40528F74E129E276EC96"/>
    <w:rsid w:val="00EE1252"/>
  </w:style>
  <w:style w:type="paragraph" w:customStyle="1" w:styleId="4C730EA23A8742A2AF35007B007EA10B">
    <w:name w:val="4C730EA23A8742A2AF35007B007EA10B"/>
    <w:rsid w:val="00EE1252"/>
  </w:style>
  <w:style w:type="paragraph" w:customStyle="1" w:styleId="DECFA54CE3734D3582A3CF25446A1738">
    <w:name w:val="DECFA54CE3734D3582A3CF25446A1738"/>
    <w:rsid w:val="00EE1252"/>
  </w:style>
  <w:style w:type="paragraph" w:customStyle="1" w:styleId="35E43592417A4A20A9B4C43D9EFF9352">
    <w:name w:val="35E43592417A4A20A9B4C43D9EFF9352"/>
    <w:rsid w:val="00EE1252"/>
  </w:style>
  <w:style w:type="paragraph" w:customStyle="1" w:styleId="73701270C4EB4311B2227ECEAF7619A6">
    <w:name w:val="73701270C4EB4311B2227ECEAF7619A6"/>
    <w:rsid w:val="00EE1252"/>
  </w:style>
  <w:style w:type="paragraph" w:customStyle="1" w:styleId="3CEB57AF8B2948D182E2AA3F646C7A58">
    <w:name w:val="3CEB57AF8B2948D182E2AA3F646C7A58"/>
    <w:rsid w:val="00EE1252"/>
  </w:style>
  <w:style w:type="paragraph" w:customStyle="1" w:styleId="D1D0B4B6464A434B9A90A5226E458168">
    <w:name w:val="D1D0B4B6464A434B9A90A5226E458168"/>
    <w:rsid w:val="00EE1252"/>
  </w:style>
  <w:style w:type="paragraph" w:customStyle="1" w:styleId="659A2DE15934474A9FB7253F092C08C5">
    <w:name w:val="659A2DE15934474A9FB7253F092C08C5"/>
    <w:rsid w:val="007E3E60"/>
  </w:style>
  <w:style w:type="paragraph" w:customStyle="1" w:styleId="E50B9FF3BE61483AA7E088A029217924">
    <w:name w:val="E50B9FF3BE61483AA7E088A029217924"/>
    <w:rsid w:val="007E3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Rahevin</Abstract>
  <CompanyAddress>1071 Shamrock Dr. SE</CompanyAddress>
  <CompanyPhone>503-580-3266</CompanyPhone>
  <CompanyFax/>
  <CompanyEmail>Aearl16@vivialdi.net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DA770-0E22-4C9A-8BCF-758C8D68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tf16402467.dotx</Template>
  <TotalTime>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Rahevin</dc:creator>
  <cp:keywords/>
  <dc:description/>
  <cp:lastModifiedBy>Rahevin Potter-Clark</cp:lastModifiedBy>
  <cp:revision>8</cp:revision>
  <dcterms:created xsi:type="dcterms:W3CDTF">2018-01-17T01:41:00Z</dcterms:created>
  <dcterms:modified xsi:type="dcterms:W3CDTF">2018-01-23T04:49:00Z</dcterms:modified>
  <cp:category>Potter-Clark</cp:category>
  <cp:contentStatus>Rahevinslade.github.io</cp:contentStatus>
</cp:coreProperties>
</file>