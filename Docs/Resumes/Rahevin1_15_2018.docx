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79"/>
        <w:gridCol w:w="5021"/>
      </w:tblGrid>
      <w:tr w:rsidR="00D92B95" w14:paraId="51DA0B71" w14:textId="77777777" w:rsidTr="006C08A0">
        <w:tc>
          <w:tcPr>
            <w:tcW w:w="5013" w:type="dxa"/>
            <w:vAlign w:val="bottom"/>
          </w:tcPr>
          <w:p w14:paraId="3C138DC6" w14:textId="77777777" w:rsidR="00C84833" w:rsidRPr="00DF43F3" w:rsidRDefault="00F72277" w:rsidP="00C84833">
            <w:pPr>
              <w:pStyle w:val="Title"/>
              <w:rPr>
                <w:sz w:val="52"/>
                <w:szCs w:val="52"/>
              </w:rPr>
            </w:pPr>
            <w:r w:rsidRPr="00DF43F3">
              <w:rPr>
                <w:sz w:val="52"/>
                <w:szCs w:val="52"/>
              </w:rPr>
              <w:t xml:space="preserve"> 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344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11"/>
              <w:gridCol w:w="333"/>
            </w:tblGrid>
            <w:tr w:rsidR="00932D92" w:rsidRPr="009D0878" w14:paraId="3464B2A9" w14:textId="77777777" w:rsidTr="007E0186">
              <w:trPr>
                <w:trHeight w:val="412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CFF736394AB04B9584EDDE9A4580073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4A526272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541-936-7431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55979CB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1F5CFBF" wp14:editId="6E2FA22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C32F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3F3FB5" w14:textId="77777777" w:rsidTr="007E0186">
              <w:trPr>
                <w:trHeight w:val="41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4FC28208465B4B5BBA335223B850D25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1626D97C" w14:textId="77777777" w:rsidR="00932D92" w:rsidRPr="009D0878" w:rsidRDefault="00844398" w:rsidP="00932D92">
                      <w:pPr>
                        <w:pStyle w:val="ContactInfo"/>
                      </w:pPr>
                      <w:r>
                        <w:t>Rahevinslade@gmail.com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6B722696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6DD013" wp14:editId="73D42B1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2B7B97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66B88A2" w14:textId="77777777" w:rsidTr="007E0186">
              <w:trPr>
                <w:trHeight w:val="393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ECFA54CE3734D3582A3CF25446A173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11" w:type="dxa"/>
                      <w:tcMar>
                        <w:left w:w="720" w:type="dxa"/>
                        <w:right w:w="29" w:type="dxa"/>
                      </w:tcMar>
                    </w:tcPr>
                    <w:p w14:paraId="367BB5EE" w14:textId="77777777" w:rsidR="00A23224" w:rsidRPr="009D0878" w:rsidRDefault="00A23224" w:rsidP="00A23224">
                      <w:pPr>
                        <w:pStyle w:val="ContactInfo"/>
                      </w:pPr>
                      <w:r>
                        <w:t>Rahevinslade.github.io</w:t>
                      </w:r>
                    </w:p>
                  </w:tc>
                </w:sdtContent>
              </w:sdt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42FF479F" w14:textId="06210322" w:rsidR="00A23224" w:rsidRPr="009D0878" w:rsidRDefault="00A23224" w:rsidP="00A23224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84ED90" wp14:editId="006EF620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A32AA7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A23224" w:rsidRPr="009D0878" w14:paraId="5D37F213" w14:textId="77777777" w:rsidTr="007E0186">
              <w:trPr>
                <w:trHeight w:val="412"/>
              </w:trPr>
              <w:tc>
                <w:tcPr>
                  <w:tcW w:w="3111" w:type="dxa"/>
                  <w:tcMar>
                    <w:left w:w="720" w:type="dxa"/>
                    <w:right w:w="29" w:type="dxa"/>
                  </w:tcMar>
                </w:tcPr>
                <w:p w14:paraId="7665A1F0" w14:textId="77777777" w:rsidR="00A23224" w:rsidRPr="009D0878" w:rsidRDefault="00A23224" w:rsidP="00A23224">
                  <w:pPr>
                    <w:pStyle w:val="ContactInfo"/>
                  </w:pPr>
                </w:p>
              </w:tc>
              <w:tc>
                <w:tcPr>
                  <w:tcW w:w="333" w:type="dxa"/>
                  <w:tcMar>
                    <w:left w:w="0" w:type="dxa"/>
                    <w:right w:w="0" w:type="dxa"/>
                  </w:tcMar>
                </w:tcPr>
                <w:p w14:paraId="34027464" w14:textId="77777777" w:rsidR="00A23224" w:rsidRPr="009D0878" w:rsidRDefault="00A23224" w:rsidP="00A23224">
                  <w:pPr>
                    <w:pStyle w:val="Icons"/>
                  </w:pPr>
                </w:p>
              </w:tc>
            </w:tr>
          </w:tbl>
          <w:p w14:paraId="464EA343" w14:textId="3B81DFAE" w:rsidR="00D92B95" w:rsidRDefault="007E0186" w:rsidP="009D3336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E3B8FA" wp14:editId="2E644442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-469265</wp:posOffset>
                      </wp:positionV>
                      <wp:extent cx="1047750" cy="635"/>
                      <wp:effectExtent l="0" t="0" r="0" b="381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913A0F" w14:textId="77777777" w:rsidR="00A23224" w:rsidRPr="00A23224" w:rsidRDefault="00A23224" w:rsidP="00A23224">
                                  <w:pPr>
                                    <w:pStyle w:val="Caption"/>
                                    <w:rPr>
                                      <w:i w:val="0"/>
                                      <w:noProof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A23224">
                                    <w:rPr>
                                      <w:i w:val="0"/>
                                      <w:sz w:val="20"/>
                                      <w:szCs w:val="20"/>
                                    </w:rPr>
                                    <w:t xml:space="preserve"> LinkedIn QR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E3B8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6.35pt;margin-top:-36.95pt;width:82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" stroked="f">
                      <v:textbox style="mso-fit-shape-to-text:t" inset="0,0,0,0">
                        <w:txbxContent>
                          <w:p w14:paraId="7F913A0F" w14:textId="77777777" w:rsidR="00A23224" w:rsidRPr="00A23224" w:rsidRDefault="00A23224" w:rsidP="00A23224">
                            <w:pPr>
                              <w:pStyle w:val="Caption"/>
                              <w:rPr>
                                <w:i w:val="0"/>
                                <w:noProof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A23224">
                              <w:rPr>
                                <w:i w:val="0"/>
                                <w:sz w:val="20"/>
                                <w:szCs w:val="20"/>
                              </w:rPr>
                              <w:t xml:space="preserve"> LinkedIn QR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4F5E08B" w14:textId="79F11321" w:rsidR="00F650A9" w:rsidRPr="007E0186" w:rsidRDefault="007E0186" w:rsidP="00A23224">
      <w:pPr>
        <w:rPr>
          <w:color w:val="000000" w:themeColor="text1"/>
        </w:rPr>
      </w:pPr>
      <w:r w:rsidRPr="007E01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CAF11" wp14:editId="6E923A50">
                <wp:simplePos x="0" y="0"/>
                <wp:positionH relativeFrom="column">
                  <wp:posOffset>6898640</wp:posOffset>
                </wp:positionH>
                <wp:positionV relativeFrom="paragraph">
                  <wp:posOffset>-883920</wp:posOffset>
                </wp:positionV>
                <wp:extent cx="109220" cy="109220"/>
                <wp:effectExtent l="0" t="0" r="5080" b="5080"/>
                <wp:wrapNone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3C81" id="LinkedIn icon" o:spid="_x0000_s1026" alt="LinkedIn icon" style="position:absolute;margin-left:543.2pt;margin-top:-69.6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+s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7E018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3D6350E0" wp14:editId="3077DBF7">
            <wp:simplePos x="0" y="0"/>
            <wp:positionH relativeFrom="column">
              <wp:posOffset>6038850</wp:posOffset>
            </wp:positionH>
            <wp:positionV relativeFrom="paragraph">
              <wp:posOffset>-1715135</wp:posOffset>
            </wp:positionV>
            <wp:extent cx="876300" cy="876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0186">
        <w:rPr>
          <w:noProof/>
          <w:color w:val="000000" w:themeColor="text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655B1B" wp14:editId="086B3A02">
                <wp:simplePos x="0" y="0"/>
                <wp:positionH relativeFrom="margin">
                  <wp:posOffset>-47625</wp:posOffset>
                </wp:positionH>
                <wp:positionV relativeFrom="paragraph">
                  <wp:posOffset>-1403350</wp:posOffset>
                </wp:positionV>
                <wp:extent cx="2360930" cy="1404620"/>
                <wp:effectExtent l="0" t="0" r="2032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4DD2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Rahevin</w:t>
                            </w:r>
                          </w:p>
                          <w:p w14:paraId="2CE665BB" w14:textId="77777777" w:rsidR="00235D2D" w:rsidRPr="007E0186" w:rsidRDefault="00235D2D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E018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Potter-Clark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5B1B" id="Text Box 2" o:spid="_x0000_s1027" type="#_x0000_t202" style="position:absolute;margin-left:-3.75pt;margin-top:-110.5pt;width:185.9pt;height:110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" strokecolor="white [3212]">
                <v:textbox style="mso-fit-shape-to-text:t">
                  <w:txbxContent>
                    <w:p w14:paraId="5BF04DD2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Rahevin</w:t>
                      </w:r>
                    </w:p>
                    <w:p w14:paraId="2CE665BB" w14:textId="77777777" w:rsidR="00235D2D" w:rsidRPr="007E0186" w:rsidRDefault="00235D2D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7E018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Potter-Clark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6674" w:rsidRPr="007E0186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="00A16674" w:rsidRPr="007E0186">
        <w:rPr>
          <w:rFonts w:ascii="Times New Roman" w:hAnsi="Times New Roman" w:cs="Times New Roman"/>
          <w:color w:val="000000" w:themeColor="text1"/>
        </w:rPr>
        <w:t>ifth year Computer Science and Mathematics major: skilled in working with group members and programing languages, Java, C++, Haskell, SQL, and Python; seeking (“</w:t>
      </w:r>
      <w:r w:rsidR="0091111F" w:rsidRPr="007E0186">
        <w:rPr>
          <w:rFonts w:ascii="Times New Roman" w:hAnsi="Times New Roman" w:cs="Times New Roman"/>
          <w:color w:val="000000" w:themeColor="text1"/>
        </w:rPr>
        <w:t>insert</w:t>
      </w:r>
      <w:r w:rsidR="00A16674" w:rsidRPr="007E0186">
        <w:rPr>
          <w:rFonts w:ascii="Times New Roman" w:hAnsi="Times New Roman" w:cs="Times New Roman"/>
          <w:color w:val="000000" w:themeColor="text1"/>
        </w:rPr>
        <w:t xml:space="preserve"> position”) as a Software Engineer to further my experience and learn more within the Computer Science fields.  </w:t>
      </w:r>
    </w:p>
    <w:p w14:paraId="57B3FCF3" w14:textId="77777777" w:rsidR="00F650A9" w:rsidRDefault="0022791A" w:rsidP="00F650A9">
      <w:pPr>
        <w:pStyle w:val="Heading1"/>
      </w:pPr>
      <w:sdt>
        <w:sdtPr>
          <w:alias w:val="Education:"/>
          <w:tag w:val="Education:"/>
          <w:id w:val="-1313246463"/>
          <w:placeholder>
            <w:docPart w:val="B79189E3AF3641B69A11E0C9D025441D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Education</w:t>
          </w:r>
        </w:sdtContent>
      </w:sdt>
    </w:p>
    <w:p w14:paraId="2EFBE8EB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2018</w:t>
      </w:r>
    </w:p>
    <w:p w14:paraId="112355C4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>Dual Bachelor</w:t>
      </w:r>
      <w:r w:rsidR="00C37417">
        <w:rPr>
          <w:color w:val="00B050"/>
          <w:sz w:val="24"/>
          <w:szCs w:val="24"/>
        </w:rPr>
        <w:t xml:space="preserve"> of Sciences in</w:t>
      </w:r>
      <w:r w:rsidRPr="002663F6">
        <w:rPr>
          <w:color w:val="00B050"/>
          <w:sz w:val="24"/>
          <w:szCs w:val="24"/>
        </w:rPr>
        <w:t xml:space="preserve"> Computer Science/Mathematics</w:t>
      </w:r>
    </w:p>
    <w:p w14:paraId="139E043E" w14:textId="77777777" w:rsidR="00F650A9" w:rsidRPr="007E0186" w:rsidRDefault="00F650A9" w:rsidP="00F650A9">
      <w:pPr>
        <w:pStyle w:val="Heading2"/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</w:pPr>
      <w:r w:rsidRPr="007E0186">
        <w:rPr>
          <w:rStyle w:val="Emphasis"/>
          <w:color w:val="000000" w:themeColor="text1"/>
          <w:sz w:val="24"/>
          <w:szCs w:val="24"/>
        </w:rPr>
        <w:t>Western Oregon University,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 xml:space="preserve">Monmouth, OR </w:t>
      </w:r>
    </w:p>
    <w:p w14:paraId="30156F4E" w14:textId="77777777" w:rsidR="00F650A9" w:rsidRPr="00F650A9" w:rsidRDefault="00F650A9" w:rsidP="00F650A9">
      <w:pPr>
        <w:pStyle w:val="Heading2"/>
        <w:rPr>
          <w:rFonts w:ascii="Arial" w:hAnsi="Arial" w:cs="Arial"/>
          <w:b w:val="0"/>
          <w:color w:val="222222"/>
          <w:sz w:val="22"/>
          <w:szCs w:val="22"/>
          <w:shd w:val="clear" w:color="auto" w:fill="FFFFFF"/>
        </w:rPr>
      </w:pPr>
    </w:p>
    <w:p w14:paraId="415BC054" w14:textId="77777777" w:rsidR="00F650A9" w:rsidRPr="007E0186" w:rsidRDefault="00F650A9" w:rsidP="00F650A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2015</w:t>
      </w:r>
    </w:p>
    <w:p w14:paraId="77EE2ACF" w14:textId="77777777" w:rsidR="00F650A9" w:rsidRPr="002663F6" w:rsidRDefault="00F650A9" w:rsidP="00F650A9">
      <w:pPr>
        <w:pStyle w:val="Heading2"/>
        <w:rPr>
          <w:color w:val="00B050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Associate of Arts Oregon Transfer </w:t>
      </w:r>
    </w:p>
    <w:p w14:paraId="06ED2E4E" w14:textId="77777777" w:rsidR="00F650A9" w:rsidRPr="007E0186" w:rsidRDefault="00F650A9" w:rsidP="00F650A9">
      <w:pPr>
        <w:pStyle w:val="Heading2"/>
        <w:rPr>
          <w:color w:val="000000" w:themeColor="text1"/>
        </w:rPr>
      </w:pPr>
      <w:r w:rsidRPr="007E0186">
        <w:rPr>
          <w:rStyle w:val="Emphasis"/>
          <w:color w:val="000000" w:themeColor="text1"/>
          <w:sz w:val="24"/>
          <w:szCs w:val="24"/>
        </w:rPr>
        <w:t>Chemeketa Community College,</w:t>
      </w:r>
      <w:r w:rsidRPr="007E0186">
        <w:rPr>
          <w:rStyle w:val="Emphasis"/>
          <w:color w:val="000000" w:themeColor="text1"/>
        </w:rPr>
        <w:t xml:space="preserve">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Salem OR</w:t>
      </w:r>
    </w:p>
    <w:p w14:paraId="5416176A" w14:textId="77777777" w:rsidR="00F650A9" w:rsidRDefault="00F650A9" w:rsidP="00F650A9">
      <w:r w:rsidRPr="007E0186">
        <w:rPr>
          <w:color w:val="000000" w:themeColor="text1"/>
        </w:rPr>
        <w:t>Maintained a 3.23 GPA.</w:t>
      </w:r>
    </w:p>
    <w:p w14:paraId="6E8D165F" w14:textId="77777777" w:rsidR="005B1D68" w:rsidRDefault="0022791A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6B2A59727BEE42E7AEA445EF38CA2CB1"/>
          </w:placeholder>
          <w:temporary/>
          <w:showingPlcHdr/>
          <w15:appearance w15:val="hidden"/>
        </w:sdtPr>
        <w:sdtEndPr/>
        <w:sdtContent>
          <w:r w:rsidR="004937AE" w:rsidRPr="00F650A9">
            <w:rPr>
              <w:sz w:val="32"/>
            </w:rPr>
            <w:t>Experience</w:t>
          </w:r>
        </w:sdtContent>
      </w:sdt>
    </w:p>
    <w:p w14:paraId="35A024B0" w14:textId="77777777" w:rsidR="0023705D" w:rsidRPr="007E0186" w:rsidRDefault="00E20726" w:rsidP="00D413F9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April</w:t>
      </w:r>
      <w:r w:rsidR="00611919" w:rsidRPr="007E0186">
        <w:rPr>
          <w:color w:val="000000" w:themeColor="text1"/>
          <w:sz w:val="20"/>
          <w:szCs w:val="20"/>
        </w:rPr>
        <w:t xml:space="preserve"> 2017</w:t>
      </w:r>
      <w:r w:rsidR="00D413F9" w:rsidRPr="007E0186">
        <w:rPr>
          <w:color w:val="000000" w:themeColor="text1"/>
          <w:sz w:val="20"/>
          <w:szCs w:val="20"/>
        </w:rPr>
        <w:t xml:space="preserve"> – </w:t>
      </w:r>
      <w:r w:rsidR="00611919" w:rsidRPr="007E0186">
        <w:rPr>
          <w:color w:val="000000" w:themeColor="text1"/>
          <w:sz w:val="20"/>
          <w:szCs w:val="20"/>
        </w:rPr>
        <w:t>Present</w:t>
      </w:r>
    </w:p>
    <w:p w14:paraId="5BAC363F" w14:textId="77777777" w:rsidR="0023705D" w:rsidRPr="007E0186" w:rsidRDefault="00611919" w:rsidP="00513EFC">
      <w:pPr>
        <w:pStyle w:val="Heading2"/>
        <w:rPr>
          <w:color w:val="000000" w:themeColor="text1"/>
          <w:sz w:val="24"/>
          <w:szCs w:val="24"/>
        </w:rPr>
      </w:pPr>
      <w:r w:rsidRPr="00516F1D">
        <w:rPr>
          <w:color w:val="00B050"/>
          <w:sz w:val="24"/>
          <w:szCs w:val="24"/>
        </w:rPr>
        <w:t>Student Programmer</w:t>
      </w:r>
      <w:r w:rsidR="00E03F71" w:rsidRPr="00516F1D">
        <w:rPr>
          <w:color w:val="00B050"/>
          <w:sz w:val="24"/>
          <w:szCs w:val="24"/>
        </w:rPr>
        <w:t xml:space="preserve"> </w:t>
      </w:r>
      <w:r w:rsidR="0095272C" w:rsidRPr="00516F1D">
        <w:rPr>
          <w:color w:val="00B050"/>
          <w:sz w:val="24"/>
          <w:szCs w:val="24"/>
        </w:rPr>
        <w:t>/</w:t>
      </w:r>
      <w:r w:rsidR="005A4A49" w:rsidRPr="00516F1D">
        <w:rPr>
          <w:color w:val="00B050"/>
          <w:sz w:val="24"/>
          <w:szCs w:val="24"/>
        </w:rPr>
        <w:t xml:space="preserve"> </w:t>
      </w:r>
      <w:r w:rsidRPr="007E0186">
        <w:rPr>
          <w:rStyle w:val="Emphasis"/>
          <w:color w:val="000000" w:themeColor="text1"/>
          <w:sz w:val="24"/>
          <w:szCs w:val="24"/>
        </w:rPr>
        <w:t xml:space="preserve">Advancements,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78AA0592" w14:textId="77777777" w:rsidR="00D413F9" w:rsidRPr="007E0186" w:rsidRDefault="00BE05D8" w:rsidP="00D413F9">
      <w:pPr>
        <w:rPr>
          <w:color w:val="000000" w:themeColor="text1"/>
        </w:rPr>
      </w:pPr>
      <w:r w:rsidRPr="007E0186">
        <w:rPr>
          <w:color w:val="000000" w:themeColor="text1"/>
        </w:rPr>
        <w:t>Maintained a database, created lists from data using SQ</w:t>
      </w:r>
      <w:r w:rsidR="00516F1D" w:rsidRPr="007E0186">
        <w:rPr>
          <w:color w:val="000000" w:themeColor="text1"/>
        </w:rPr>
        <w:t>L</w:t>
      </w:r>
      <w:r w:rsidRPr="007E0186">
        <w:rPr>
          <w:color w:val="000000" w:themeColor="text1"/>
        </w:rPr>
        <w:t xml:space="preserve"> and JavaScript.</w:t>
      </w:r>
    </w:p>
    <w:p w14:paraId="2DA4A774" w14:textId="77777777" w:rsidR="00F650A9" w:rsidRDefault="0022791A" w:rsidP="00F650A9">
      <w:pPr>
        <w:pStyle w:val="Heading1"/>
      </w:pPr>
      <w:sdt>
        <w:sdtPr>
          <w:alias w:val="Skills:"/>
          <w:tag w:val="Skills:"/>
          <w:id w:val="608014747"/>
          <w:placeholder>
            <w:docPart w:val="BA563EC08E0448C3A45CB94B8C3B205B"/>
          </w:placeholder>
          <w:temporary/>
          <w:showingPlcHdr/>
          <w15:appearance w15:val="hidden"/>
        </w:sdtPr>
        <w:sdtEndPr/>
        <w:sdtContent>
          <w:r w:rsidR="00F650A9" w:rsidRPr="00F650A9">
            <w:rPr>
              <w:sz w:val="32"/>
            </w:rPr>
            <w:t>Skills</w:t>
          </w:r>
        </w:sdtContent>
      </w:sdt>
    </w:p>
    <w:tbl>
      <w:tblPr>
        <w:tblStyle w:val="TableGrid"/>
        <w:tblW w:w="482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208"/>
        <w:gridCol w:w="5210"/>
      </w:tblGrid>
      <w:tr w:rsidR="00F650A9" w14:paraId="2713F076" w14:textId="77777777" w:rsidTr="00B90170">
        <w:trPr>
          <w:trHeight w:val="357"/>
        </w:trPr>
        <w:tc>
          <w:tcPr>
            <w:tcW w:w="4513" w:type="dxa"/>
          </w:tcPr>
          <w:p w14:paraId="20B8D8E5" w14:textId="77777777" w:rsidR="001528B0" w:rsidRPr="007E0186" w:rsidRDefault="00F650A9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 xml:space="preserve">Knowledgeable in 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>Java, PS/SQL, JavaScript, Visual Studio, C#, C++, Lisp, Python, Haskell, LaTeX, and MATLAB.</w:t>
            </w:r>
          </w:p>
          <w:p w14:paraId="6E65952B" w14:textId="77777777" w:rsidR="008A131A" w:rsidRPr="007E0186" w:rsidRDefault="008A131A" w:rsidP="00B90170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7E0186">
              <w:rPr>
                <w:color w:val="000000" w:themeColor="text1"/>
                <w:sz w:val="24"/>
                <w:szCs w:val="24"/>
              </w:rPr>
              <w:t>Group Initiator</w:t>
            </w:r>
          </w:p>
        </w:tc>
        <w:tc>
          <w:tcPr>
            <w:tcW w:w="4515" w:type="dxa"/>
            <w:tcMar>
              <w:left w:w="360" w:type="dxa"/>
              <w:right w:w="0" w:type="dxa"/>
            </w:tcMar>
          </w:tcPr>
          <w:p w14:paraId="4D72F57F" w14:textId="77777777" w:rsidR="008A131A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Excels</w:t>
            </w:r>
            <w:r w:rsidR="001528B0" w:rsidRPr="007E0186">
              <w:rPr>
                <w:color w:val="000000" w:themeColor="text1"/>
                <w:sz w:val="24"/>
                <w:szCs w:val="24"/>
              </w:rPr>
              <w:t xml:space="preserve"> in team work environments</w:t>
            </w:r>
          </w:p>
          <w:p w14:paraId="4A187381" w14:textId="083491A2" w:rsidR="007E0186" w:rsidRPr="007E0186" w:rsidRDefault="007E0186" w:rsidP="00B90170">
            <w:pPr>
              <w:pStyle w:val="ListBulle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Experience in group management</w:t>
            </w:r>
          </w:p>
        </w:tc>
        <w:bookmarkStart w:id="0" w:name="_GoBack"/>
        <w:bookmarkEnd w:id="0"/>
      </w:tr>
    </w:tbl>
    <w:p w14:paraId="42FC951E" w14:textId="77777777" w:rsidR="00F650A9" w:rsidRPr="0070237E" w:rsidRDefault="00F650A9" w:rsidP="0070237E"/>
    <w:p w14:paraId="6EF166DA" w14:textId="77777777" w:rsidR="00434074" w:rsidRDefault="0022791A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7AB35B1C2D4E41D7B8373454B0D9D73C"/>
          </w:placeholder>
          <w:temporary/>
          <w:showingPlcHdr/>
          <w15:appearance w15:val="hidden"/>
        </w:sdtPr>
        <w:sdtEndPr/>
        <w:sdtContent>
          <w:r w:rsidR="00434074" w:rsidRPr="00F650A9">
            <w:rPr>
              <w:sz w:val="32"/>
            </w:rPr>
            <w:t>Activities</w:t>
          </w:r>
        </w:sdtContent>
      </w:sdt>
    </w:p>
    <w:p w14:paraId="3E03B9EC" w14:textId="77777777" w:rsidR="00001854" w:rsidRPr="00F72277" w:rsidRDefault="00001854" w:rsidP="00001854">
      <w:pPr>
        <w:pStyle w:val="Heading3"/>
        <w:rPr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2017 – Present</w:t>
      </w:r>
    </w:p>
    <w:p w14:paraId="30006EF9" w14:textId="77777777" w:rsidR="00001854" w:rsidRPr="007E0186" w:rsidRDefault="00001854" w:rsidP="00001854">
      <w:pPr>
        <w:pStyle w:val="Heading2"/>
        <w:rPr>
          <w:color w:val="000000" w:themeColor="text1"/>
          <w:sz w:val="24"/>
          <w:szCs w:val="24"/>
        </w:rPr>
      </w:pPr>
      <w:r w:rsidRPr="002663F6">
        <w:rPr>
          <w:color w:val="00B050"/>
          <w:sz w:val="24"/>
          <w:szCs w:val="24"/>
        </w:rPr>
        <w:t xml:space="preserve">Vice President / </w:t>
      </w:r>
      <w:r w:rsidRPr="007E0186">
        <w:rPr>
          <w:rStyle w:val="Emphasis"/>
          <w:color w:val="000000" w:themeColor="text1"/>
          <w:sz w:val="24"/>
          <w:szCs w:val="24"/>
        </w:rPr>
        <w:t xml:space="preserve">Math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1BAE10F0" w14:textId="77777777" w:rsidR="00001854" w:rsidRPr="007E0186" w:rsidRDefault="009A6D74" w:rsidP="00001854">
      <w:pPr>
        <w:rPr>
          <w:color w:val="000000" w:themeColor="text1"/>
        </w:rPr>
      </w:pPr>
      <w:r w:rsidRPr="007E0186">
        <w:rPr>
          <w:color w:val="000000" w:themeColor="text1"/>
        </w:rPr>
        <w:t>Volunteered and helped create events to assist and teach students the importance of mathematics.</w:t>
      </w:r>
    </w:p>
    <w:p w14:paraId="7FCC8FCA" w14:textId="77777777" w:rsidR="00C8746C" w:rsidRPr="007E0186" w:rsidRDefault="00C8746C" w:rsidP="00C8746C">
      <w:pPr>
        <w:pStyle w:val="Heading3"/>
        <w:rPr>
          <w:color w:val="000000" w:themeColor="text1"/>
          <w:sz w:val="20"/>
          <w:szCs w:val="20"/>
        </w:rPr>
      </w:pPr>
      <w:r w:rsidRPr="007E0186">
        <w:rPr>
          <w:color w:val="000000" w:themeColor="text1"/>
          <w:sz w:val="20"/>
          <w:szCs w:val="20"/>
        </w:rPr>
        <w:t>June 2016 – Present</w:t>
      </w:r>
    </w:p>
    <w:p w14:paraId="65B538F5" w14:textId="77777777" w:rsidR="00C8746C" w:rsidRPr="007E0186" w:rsidRDefault="00C8746C" w:rsidP="00C8746C">
      <w:pPr>
        <w:pStyle w:val="Heading2"/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>Treasurer</w:t>
      </w:r>
      <w:r w:rsidRPr="002663F6">
        <w:rPr>
          <w:color w:val="00B050"/>
          <w:sz w:val="24"/>
          <w:szCs w:val="24"/>
        </w:rPr>
        <w:t xml:space="preserve"> / </w:t>
      </w:r>
      <w:r w:rsidRPr="007E0186">
        <w:rPr>
          <w:rStyle w:val="Emphasis"/>
          <w:color w:val="000000" w:themeColor="text1"/>
          <w:sz w:val="24"/>
          <w:szCs w:val="24"/>
        </w:rPr>
        <w:t xml:space="preserve">Byte Club, </w:t>
      </w:r>
      <w:r w:rsidRPr="007E0186">
        <w:rPr>
          <w:rStyle w:val="Emphasis"/>
          <w:b w:val="0"/>
          <w:color w:val="000000" w:themeColor="text1"/>
          <w:sz w:val="24"/>
          <w:szCs w:val="24"/>
        </w:rPr>
        <w:t>Monmouth, OR</w:t>
      </w:r>
    </w:p>
    <w:p w14:paraId="74570384" w14:textId="77777777" w:rsidR="00BC7376" w:rsidRPr="007E0186" w:rsidRDefault="00C8746C" w:rsidP="00001854">
      <w:pPr>
        <w:rPr>
          <w:color w:val="000000" w:themeColor="text1"/>
        </w:rPr>
      </w:pPr>
      <w:r w:rsidRPr="007E0186">
        <w:rPr>
          <w:color w:val="000000" w:themeColor="text1"/>
        </w:rPr>
        <w:t xml:space="preserve">Focused on creating and running events for computer science students to experience everyday industries. </w:t>
      </w:r>
    </w:p>
    <w:sectPr w:rsidR="00BC7376" w:rsidRPr="007E0186" w:rsidSect="00235D2D">
      <w:footerReference w:type="default" r:id="rId10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821B" w14:textId="77777777" w:rsidR="0022791A" w:rsidRDefault="0022791A" w:rsidP="00725803">
      <w:pPr>
        <w:spacing w:after="0"/>
      </w:pPr>
      <w:r>
        <w:separator/>
      </w:r>
    </w:p>
  </w:endnote>
  <w:endnote w:type="continuationSeparator" w:id="0">
    <w:p w14:paraId="29A1047F" w14:textId="77777777" w:rsidR="0022791A" w:rsidRDefault="0022791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4C499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8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DAAB7" w14:textId="77777777" w:rsidR="0022791A" w:rsidRDefault="0022791A" w:rsidP="00725803">
      <w:pPr>
        <w:spacing w:after="0"/>
      </w:pPr>
      <w:r>
        <w:separator/>
      </w:r>
    </w:p>
  </w:footnote>
  <w:footnote w:type="continuationSeparator" w:id="0">
    <w:p w14:paraId="1C56A40E" w14:textId="77777777" w:rsidR="0022791A" w:rsidRDefault="0022791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98"/>
    <w:rsid w:val="00001854"/>
    <w:rsid w:val="00025E77"/>
    <w:rsid w:val="00027312"/>
    <w:rsid w:val="0005128C"/>
    <w:rsid w:val="000645F2"/>
    <w:rsid w:val="00082F03"/>
    <w:rsid w:val="000835A0"/>
    <w:rsid w:val="000934A2"/>
    <w:rsid w:val="001528B0"/>
    <w:rsid w:val="00154260"/>
    <w:rsid w:val="00196977"/>
    <w:rsid w:val="001B0955"/>
    <w:rsid w:val="00227784"/>
    <w:rsid w:val="0022791A"/>
    <w:rsid w:val="00235D2D"/>
    <w:rsid w:val="0023705D"/>
    <w:rsid w:val="00250A31"/>
    <w:rsid w:val="00251C13"/>
    <w:rsid w:val="002663F6"/>
    <w:rsid w:val="002922D0"/>
    <w:rsid w:val="002C406B"/>
    <w:rsid w:val="002F10C8"/>
    <w:rsid w:val="00340B03"/>
    <w:rsid w:val="00380AE7"/>
    <w:rsid w:val="003A6943"/>
    <w:rsid w:val="00410BA2"/>
    <w:rsid w:val="00417DFC"/>
    <w:rsid w:val="00434074"/>
    <w:rsid w:val="00463C3B"/>
    <w:rsid w:val="004937AE"/>
    <w:rsid w:val="004E2970"/>
    <w:rsid w:val="005026DD"/>
    <w:rsid w:val="00513EFC"/>
    <w:rsid w:val="00516F1D"/>
    <w:rsid w:val="0052113B"/>
    <w:rsid w:val="00564951"/>
    <w:rsid w:val="00566A05"/>
    <w:rsid w:val="00573BF9"/>
    <w:rsid w:val="005A4A49"/>
    <w:rsid w:val="005B1D68"/>
    <w:rsid w:val="005F540A"/>
    <w:rsid w:val="00611919"/>
    <w:rsid w:val="00611B37"/>
    <w:rsid w:val="006252B4"/>
    <w:rsid w:val="00630318"/>
    <w:rsid w:val="00645292"/>
    <w:rsid w:val="00646BA2"/>
    <w:rsid w:val="00665AA1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2FAF"/>
    <w:rsid w:val="00795ECF"/>
    <w:rsid w:val="007E0186"/>
    <w:rsid w:val="007E3E6A"/>
    <w:rsid w:val="00844398"/>
    <w:rsid w:val="00845650"/>
    <w:rsid w:val="00857E6B"/>
    <w:rsid w:val="008968C4"/>
    <w:rsid w:val="008A131A"/>
    <w:rsid w:val="008D7C1C"/>
    <w:rsid w:val="0091111F"/>
    <w:rsid w:val="00912601"/>
    <w:rsid w:val="0092291B"/>
    <w:rsid w:val="00932D92"/>
    <w:rsid w:val="009338D8"/>
    <w:rsid w:val="0095272C"/>
    <w:rsid w:val="00972024"/>
    <w:rsid w:val="00983FA2"/>
    <w:rsid w:val="009A6D74"/>
    <w:rsid w:val="009F04D2"/>
    <w:rsid w:val="009F2BA7"/>
    <w:rsid w:val="009F6DA0"/>
    <w:rsid w:val="00A01182"/>
    <w:rsid w:val="00A16674"/>
    <w:rsid w:val="00A23224"/>
    <w:rsid w:val="00AD13CB"/>
    <w:rsid w:val="00AD3FD8"/>
    <w:rsid w:val="00B370A8"/>
    <w:rsid w:val="00B626CB"/>
    <w:rsid w:val="00BC308A"/>
    <w:rsid w:val="00BC7376"/>
    <w:rsid w:val="00BD669A"/>
    <w:rsid w:val="00BE05D8"/>
    <w:rsid w:val="00C13F2B"/>
    <w:rsid w:val="00C37417"/>
    <w:rsid w:val="00C43D65"/>
    <w:rsid w:val="00C84833"/>
    <w:rsid w:val="00C8746C"/>
    <w:rsid w:val="00C9044F"/>
    <w:rsid w:val="00CD5FEB"/>
    <w:rsid w:val="00D2420D"/>
    <w:rsid w:val="00D30382"/>
    <w:rsid w:val="00D413F9"/>
    <w:rsid w:val="00D44E50"/>
    <w:rsid w:val="00D536B3"/>
    <w:rsid w:val="00D86F41"/>
    <w:rsid w:val="00D90060"/>
    <w:rsid w:val="00D92B95"/>
    <w:rsid w:val="00DF43F3"/>
    <w:rsid w:val="00E03F71"/>
    <w:rsid w:val="00E154B5"/>
    <w:rsid w:val="00E20726"/>
    <w:rsid w:val="00E232F0"/>
    <w:rsid w:val="00E4555A"/>
    <w:rsid w:val="00E52791"/>
    <w:rsid w:val="00E83195"/>
    <w:rsid w:val="00EC7E40"/>
    <w:rsid w:val="00ED27CB"/>
    <w:rsid w:val="00EE011E"/>
    <w:rsid w:val="00F00A4F"/>
    <w:rsid w:val="00F101DA"/>
    <w:rsid w:val="00F33CD8"/>
    <w:rsid w:val="00F60FDB"/>
    <w:rsid w:val="00F650A9"/>
    <w:rsid w:val="00F72277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882A8"/>
  <w15:chartTrackingRefBased/>
  <w15:docId w15:val="{2E201978-C17E-4D4D-AC09-2200F410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evin\Downloads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F736394AB04B9584EDDE9A45800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C518-CA20-4DBD-B609-24C162B9539D}"/>
      </w:docPartPr>
      <w:docPartBody>
        <w:p w:rsidR="00203025" w:rsidRDefault="009807A8">
          <w:pPr>
            <w:pStyle w:val="CFF736394AB04B9584EDDE9A45800731"/>
          </w:pPr>
          <w:r w:rsidRPr="009D0878">
            <w:t>Phone</w:t>
          </w:r>
        </w:p>
      </w:docPartBody>
    </w:docPart>
    <w:docPart>
      <w:docPartPr>
        <w:name w:val="4FC28208465B4B5BBA335223B850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1FF-C3BB-4F75-882D-FC01A70AB641}"/>
      </w:docPartPr>
      <w:docPartBody>
        <w:p w:rsidR="00203025" w:rsidRDefault="009807A8">
          <w:pPr>
            <w:pStyle w:val="4FC28208465B4B5BBA335223B850D25E"/>
          </w:pPr>
          <w:r w:rsidRPr="009D0878">
            <w:t>Email</w:t>
          </w:r>
        </w:p>
      </w:docPartBody>
    </w:docPart>
    <w:docPart>
      <w:docPartPr>
        <w:name w:val="6B2A59727BEE42E7AEA445EF38CA2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27C3B-2261-4D3F-942B-08228E276A68}"/>
      </w:docPartPr>
      <w:docPartBody>
        <w:p w:rsidR="00203025" w:rsidRDefault="009807A8">
          <w:pPr>
            <w:pStyle w:val="6B2A59727BEE42E7AEA445EF38CA2CB1"/>
          </w:pPr>
          <w:r w:rsidRPr="00AD3FD8">
            <w:t>Experience</w:t>
          </w:r>
        </w:p>
      </w:docPartBody>
    </w:docPart>
    <w:docPart>
      <w:docPartPr>
        <w:name w:val="7AB35B1C2D4E41D7B8373454B0D9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B634-4B75-4191-BDA1-2D1428F71F4D}"/>
      </w:docPartPr>
      <w:docPartBody>
        <w:p w:rsidR="00203025" w:rsidRDefault="009807A8">
          <w:pPr>
            <w:pStyle w:val="7AB35B1C2D4E41D7B8373454B0D9D73C"/>
          </w:pPr>
          <w:r w:rsidRPr="00434074">
            <w:t>Activities</w:t>
          </w:r>
        </w:p>
      </w:docPartBody>
    </w:docPart>
    <w:docPart>
      <w:docPartPr>
        <w:name w:val="BA563EC08E0448C3A45CB94B8C3B2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3DF5A-CD5D-45E0-AEA3-897DCB9CED83}"/>
      </w:docPartPr>
      <w:docPartBody>
        <w:p w:rsidR="00203025" w:rsidRDefault="00EE1252" w:rsidP="00EE1252">
          <w:pPr>
            <w:pStyle w:val="BA563EC08E0448C3A45CB94B8C3B205B"/>
          </w:pPr>
          <w:r>
            <w:t>Skills</w:t>
          </w:r>
        </w:p>
      </w:docPartBody>
    </w:docPart>
    <w:docPart>
      <w:docPartPr>
        <w:name w:val="B79189E3AF3641B69A11E0C9D025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9ABC2-32E3-4DF6-A0F4-439E41CE7325}"/>
      </w:docPartPr>
      <w:docPartBody>
        <w:p w:rsidR="00203025" w:rsidRDefault="00EE1252" w:rsidP="00EE1252">
          <w:pPr>
            <w:pStyle w:val="B79189E3AF3641B69A11E0C9D025441D"/>
          </w:pPr>
          <w:r w:rsidRPr="0070237E">
            <w:t>Education</w:t>
          </w:r>
        </w:p>
      </w:docPartBody>
    </w:docPart>
    <w:docPart>
      <w:docPartPr>
        <w:name w:val="DECFA54CE3734D3582A3CF25446A1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D55C-CAF6-4250-B171-694B1DAF638E}"/>
      </w:docPartPr>
      <w:docPartBody>
        <w:p w:rsidR="00203025" w:rsidRDefault="00EE1252" w:rsidP="00EE1252">
          <w:pPr>
            <w:pStyle w:val="DECFA54CE3734D3582A3CF25446A1738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52"/>
    <w:rsid w:val="00203025"/>
    <w:rsid w:val="009807A8"/>
    <w:rsid w:val="00A96A9E"/>
    <w:rsid w:val="00DA596F"/>
    <w:rsid w:val="00E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528DCA476641978D45651D4D0A038D">
    <w:name w:val="98528DCA476641978D45651D4D0A038D"/>
  </w:style>
  <w:style w:type="paragraph" w:customStyle="1" w:styleId="820892E8B57A4A838BAF52D01AB913BB">
    <w:name w:val="820892E8B57A4A838BAF52D01AB913BB"/>
  </w:style>
  <w:style w:type="paragraph" w:customStyle="1" w:styleId="AAECB21AD789402C905DA00D36F61689">
    <w:name w:val="AAECB21AD789402C905DA00D36F61689"/>
  </w:style>
  <w:style w:type="paragraph" w:customStyle="1" w:styleId="CFF736394AB04B9584EDDE9A45800731">
    <w:name w:val="CFF736394AB04B9584EDDE9A45800731"/>
  </w:style>
  <w:style w:type="paragraph" w:customStyle="1" w:styleId="4FC28208465B4B5BBA335223B850D25E">
    <w:name w:val="4FC28208465B4B5BBA335223B850D25E"/>
  </w:style>
  <w:style w:type="paragraph" w:customStyle="1" w:styleId="BD62FDB9F1AE4FC8A4C60EC814D23C08">
    <w:name w:val="BD62FDB9F1AE4FC8A4C60EC814D23C08"/>
  </w:style>
  <w:style w:type="paragraph" w:customStyle="1" w:styleId="13F8F014D270492BBB2BC25FD9ECE640">
    <w:name w:val="13F8F014D270492BBB2BC25FD9ECE640"/>
  </w:style>
  <w:style w:type="paragraph" w:customStyle="1" w:styleId="5EBFA9290E3444C6A5B3D84086F75E90">
    <w:name w:val="5EBFA9290E3444C6A5B3D84086F75E90"/>
  </w:style>
  <w:style w:type="paragraph" w:customStyle="1" w:styleId="B4657C352EFD488EB700047E6D5D4A6E">
    <w:name w:val="B4657C352EFD488EB700047E6D5D4A6E"/>
  </w:style>
  <w:style w:type="paragraph" w:customStyle="1" w:styleId="7A4E0F07463B411AB752E7E09E088E3B">
    <w:name w:val="7A4E0F07463B411AB752E7E09E088E3B"/>
  </w:style>
  <w:style w:type="paragraph" w:customStyle="1" w:styleId="4626812948AE408DB56CFF1449B15656">
    <w:name w:val="4626812948AE408DB56CFF1449B15656"/>
  </w:style>
  <w:style w:type="paragraph" w:customStyle="1" w:styleId="4A1C11E956BF4719A5AD4ACB3A3A7EC1">
    <w:name w:val="4A1C11E956BF4719A5AD4ACB3A3A7EC1"/>
  </w:style>
  <w:style w:type="paragraph" w:customStyle="1" w:styleId="C5C1BC03D23E49F49B7591DB2E28FF96">
    <w:name w:val="C5C1BC03D23E49F49B7591DB2E28FF96"/>
  </w:style>
  <w:style w:type="paragraph" w:customStyle="1" w:styleId="6A6F81C1F86745589A589AD51D50AD42">
    <w:name w:val="6A6F81C1F86745589A589AD51D50AD42"/>
  </w:style>
  <w:style w:type="paragraph" w:customStyle="1" w:styleId="6B2A59727BEE42E7AEA445EF38CA2CB1">
    <w:name w:val="6B2A59727BEE42E7AEA445EF38CA2CB1"/>
  </w:style>
  <w:style w:type="paragraph" w:customStyle="1" w:styleId="817AD82E7B5047528D43C646D4C058AB">
    <w:name w:val="817AD82E7B5047528D43C646D4C058AB"/>
  </w:style>
  <w:style w:type="paragraph" w:customStyle="1" w:styleId="F64B90915A6543099E710EC8A4860D46">
    <w:name w:val="F64B90915A6543099E710EC8A4860D46"/>
  </w:style>
  <w:style w:type="paragraph" w:customStyle="1" w:styleId="5B26B4A88F814F74AAB379D43040E2E9">
    <w:name w:val="5B26B4A88F814F74AAB379D43040E2E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A14ADA1BB2214206BEE0498726621F89">
    <w:name w:val="A14ADA1BB2214206BEE0498726621F89"/>
  </w:style>
  <w:style w:type="paragraph" w:customStyle="1" w:styleId="98B54CB6D87846C4A335F1809CC4D766">
    <w:name w:val="98B54CB6D87846C4A335F1809CC4D766"/>
  </w:style>
  <w:style w:type="paragraph" w:customStyle="1" w:styleId="014F9A276C24402D8255C31E14F03BCD">
    <w:name w:val="014F9A276C24402D8255C31E14F03BCD"/>
  </w:style>
  <w:style w:type="paragraph" w:customStyle="1" w:styleId="6121F911E31D4E94A7B5D124171416F0">
    <w:name w:val="6121F911E31D4E94A7B5D124171416F0"/>
  </w:style>
  <w:style w:type="paragraph" w:customStyle="1" w:styleId="6BD435535DB6424BA10DFFA1C8482244">
    <w:name w:val="6BD435535DB6424BA10DFFA1C8482244"/>
  </w:style>
  <w:style w:type="paragraph" w:customStyle="1" w:styleId="4DADDC087AF449D4846CE833B5FFEFFC">
    <w:name w:val="4DADDC087AF449D4846CE833B5FFEFFC"/>
  </w:style>
  <w:style w:type="paragraph" w:customStyle="1" w:styleId="E0EF6BA6292043F9AE0C77B04117B318">
    <w:name w:val="E0EF6BA6292043F9AE0C77B04117B318"/>
  </w:style>
  <w:style w:type="paragraph" w:customStyle="1" w:styleId="C6000D447EE6447E84767EEE95759E17">
    <w:name w:val="C6000D447EE6447E84767EEE95759E17"/>
  </w:style>
  <w:style w:type="paragraph" w:customStyle="1" w:styleId="C37A8683AA444F95A89B4B8F74AE410D">
    <w:name w:val="C37A8683AA444F95A89B4B8F74AE410D"/>
  </w:style>
  <w:style w:type="paragraph" w:customStyle="1" w:styleId="99A01682CB70414EBE8D938A5D2C753A">
    <w:name w:val="99A01682CB70414EBE8D938A5D2C753A"/>
  </w:style>
  <w:style w:type="paragraph" w:customStyle="1" w:styleId="FA4C53277774488CA75C2F6E13895955">
    <w:name w:val="FA4C53277774488CA75C2F6E13895955"/>
  </w:style>
  <w:style w:type="paragraph" w:customStyle="1" w:styleId="3AD4D745B2A3492D84B99973BC882F08">
    <w:name w:val="3AD4D745B2A3492D84B99973BC882F08"/>
  </w:style>
  <w:style w:type="paragraph" w:customStyle="1" w:styleId="817C3209D3964D91997C1ABC65F7C44C">
    <w:name w:val="817C3209D3964D91997C1ABC65F7C44C"/>
  </w:style>
  <w:style w:type="paragraph" w:customStyle="1" w:styleId="3481DBEF87E24609BBAFDA6D0FDE16C6">
    <w:name w:val="3481DBEF87E24609BBAFDA6D0FDE16C6"/>
  </w:style>
  <w:style w:type="paragraph" w:customStyle="1" w:styleId="637B82E45AF44D349F0BAA8E000D7F51">
    <w:name w:val="637B82E45AF44D349F0BAA8E000D7F51"/>
  </w:style>
  <w:style w:type="paragraph" w:customStyle="1" w:styleId="DF3114DAB58D4EC39D99981464AB0691">
    <w:name w:val="DF3114DAB58D4EC39D99981464AB0691"/>
  </w:style>
  <w:style w:type="paragraph" w:customStyle="1" w:styleId="464F8EE6EAF24CFF8C4F5CDB79FA5419">
    <w:name w:val="464F8EE6EAF24CFF8C4F5CDB79FA5419"/>
  </w:style>
  <w:style w:type="paragraph" w:customStyle="1" w:styleId="F10411C4E731468A8D0DFE111DA396E8">
    <w:name w:val="F10411C4E731468A8D0DFE111DA396E8"/>
  </w:style>
  <w:style w:type="paragraph" w:customStyle="1" w:styleId="7AB35B1C2D4E41D7B8373454B0D9D73C">
    <w:name w:val="7AB35B1C2D4E41D7B8373454B0D9D73C"/>
  </w:style>
  <w:style w:type="paragraph" w:customStyle="1" w:styleId="095217BDBA464EC592FC3860F5B8AF30">
    <w:name w:val="095217BDBA464EC592FC3860F5B8AF30"/>
  </w:style>
  <w:style w:type="paragraph" w:customStyle="1" w:styleId="BA563EC08E0448C3A45CB94B8C3B205B">
    <w:name w:val="BA563EC08E0448C3A45CB94B8C3B205B"/>
    <w:rsid w:val="00EE1252"/>
  </w:style>
  <w:style w:type="paragraph" w:customStyle="1" w:styleId="3D33E30DDA4F4CE4937587FFF6C690ED">
    <w:name w:val="3D33E30DDA4F4CE4937587FFF6C690ED"/>
    <w:rsid w:val="00EE1252"/>
  </w:style>
  <w:style w:type="paragraph" w:customStyle="1" w:styleId="B79189E3AF3641B69A11E0C9D025441D">
    <w:name w:val="B79189E3AF3641B69A11E0C9D025441D"/>
    <w:rsid w:val="00EE1252"/>
  </w:style>
  <w:style w:type="paragraph" w:customStyle="1" w:styleId="BE1146130B574291A6B9252E555F0AD4">
    <w:name w:val="BE1146130B574291A6B9252E555F0AD4"/>
    <w:rsid w:val="00EE1252"/>
  </w:style>
  <w:style w:type="paragraph" w:customStyle="1" w:styleId="4943F6BCF18743C2B035777A18641C43">
    <w:name w:val="4943F6BCF18743C2B035777A18641C43"/>
    <w:rsid w:val="00EE1252"/>
  </w:style>
  <w:style w:type="paragraph" w:customStyle="1" w:styleId="28C944B11CB048CB8BA5BC930AFA1A43">
    <w:name w:val="28C944B11CB048CB8BA5BC930AFA1A43"/>
    <w:rsid w:val="00EE1252"/>
  </w:style>
  <w:style w:type="paragraph" w:customStyle="1" w:styleId="04D3BD490E6143A2AFB77DF0C3FB451C">
    <w:name w:val="04D3BD490E6143A2AFB77DF0C3FB451C"/>
    <w:rsid w:val="00EE1252"/>
  </w:style>
  <w:style w:type="paragraph" w:customStyle="1" w:styleId="6A0064FC78F94FBC9DF0D274FDD85107">
    <w:name w:val="6A0064FC78F94FBC9DF0D274FDD85107"/>
    <w:rsid w:val="00EE1252"/>
  </w:style>
  <w:style w:type="paragraph" w:customStyle="1" w:styleId="861F3ECD2B45454685A971AA080BA396">
    <w:name w:val="861F3ECD2B45454685A971AA080BA396"/>
    <w:rsid w:val="00EE1252"/>
  </w:style>
  <w:style w:type="paragraph" w:customStyle="1" w:styleId="0A98B5130B73463ABF191F92D32E125F">
    <w:name w:val="0A98B5130B73463ABF191F92D32E125F"/>
    <w:rsid w:val="00EE1252"/>
  </w:style>
  <w:style w:type="paragraph" w:customStyle="1" w:styleId="5FB5188B95FA4A54B72050028F14522F">
    <w:name w:val="5FB5188B95FA4A54B72050028F14522F"/>
    <w:rsid w:val="00EE1252"/>
  </w:style>
  <w:style w:type="paragraph" w:customStyle="1" w:styleId="6FBB6FD442924A2EA8EB3BE5F05A0B8D">
    <w:name w:val="6FBB6FD442924A2EA8EB3BE5F05A0B8D"/>
    <w:rsid w:val="00EE1252"/>
  </w:style>
  <w:style w:type="paragraph" w:customStyle="1" w:styleId="B78C1944481149019AC147518EF22A77">
    <w:name w:val="B78C1944481149019AC147518EF22A77"/>
    <w:rsid w:val="00EE1252"/>
  </w:style>
  <w:style w:type="paragraph" w:customStyle="1" w:styleId="6EBA73D6D5204A88BD44531ED0F905A5">
    <w:name w:val="6EBA73D6D5204A88BD44531ED0F905A5"/>
    <w:rsid w:val="00EE1252"/>
  </w:style>
  <w:style w:type="paragraph" w:customStyle="1" w:styleId="668B36A6394C40528F74E129E276EC96">
    <w:name w:val="668B36A6394C40528F74E129E276EC96"/>
    <w:rsid w:val="00EE1252"/>
  </w:style>
  <w:style w:type="paragraph" w:customStyle="1" w:styleId="4C730EA23A8742A2AF35007B007EA10B">
    <w:name w:val="4C730EA23A8742A2AF35007B007EA10B"/>
    <w:rsid w:val="00EE1252"/>
  </w:style>
  <w:style w:type="paragraph" w:customStyle="1" w:styleId="DECFA54CE3734D3582A3CF25446A1738">
    <w:name w:val="DECFA54CE3734D3582A3CF25446A1738"/>
    <w:rsid w:val="00EE1252"/>
  </w:style>
  <w:style w:type="paragraph" w:customStyle="1" w:styleId="35E43592417A4A20A9B4C43D9EFF9352">
    <w:name w:val="35E43592417A4A20A9B4C43D9EFF9352"/>
    <w:rsid w:val="00EE1252"/>
  </w:style>
  <w:style w:type="paragraph" w:customStyle="1" w:styleId="73701270C4EB4311B2227ECEAF7619A6">
    <w:name w:val="73701270C4EB4311B2227ECEAF7619A6"/>
    <w:rsid w:val="00EE1252"/>
  </w:style>
  <w:style w:type="paragraph" w:customStyle="1" w:styleId="3CEB57AF8B2948D182E2AA3F646C7A58">
    <w:name w:val="3CEB57AF8B2948D182E2AA3F646C7A58"/>
    <w:rsid w:val="00EE1252"/>
  </w:style>
  <w:style w:type="paragraph" w:customStyle="1" w:styleId="D1D0B4B6464A434B9A90A5226E458168">
    <w:name w:val="D1D0B4B6464A434B9A90A5226E458168"/>
    <w:rsid w:val="00EE1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Rahevin</Abstract>
  <CompanyAddress>111 Log Cabin St
 Independence OR 97351</CompanyAddress>
  <CompanyPhone>541-936-7431</CompanyPhone>
  <CompanyFax/>
  <CompanyEmail>Rahevinslade@gmail.com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C2183-E44D-465B-AF16-C89E84C9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Rahevin</dc:creator>
  <cp:keywords/>
  <dc:description/>
  <cp:lastModifiedBy>Rahevin Potter-Clark</cp:lastModifiedBy>
  <cp:revision>3</cp:revision>
  <dcterms:created xsi:type="dcterms:W3CDTF">2018-01-17T01:46:00Z</dcterms:created>
  <dcterms:modified xsi:type="dcterms:W3CDTF">2018-01-23T04:58:00Z</dcterms:modified>
  <cp:category>Potter-Clark</cp:category>
  <cp:contentStatus>Rahevinslade.github.io</cp:contentStatus>
</cp:coreProperties>
</file>