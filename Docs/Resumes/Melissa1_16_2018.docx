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26" w:type="pct"/>
        <w:tblLayout w:type="fixed"/>
        <w:tblCellMar>
          <w:left w:w="0" w:type="dxa"/>
          <w:bottom w:w="432" w:type="dxa"/>
          <w:right w:w="0" w:type="dxa"/>
        </w:tblCellMar>
        <w:tblLook w:val="04A0" w:firstRow="1" w:lastRow="0" w:firstColumn="1" w:lastColumn="0" w:noHBand="0" w:noVBand="1"/>
        <w:tblDescription w:val="Header layout table"/>
      </w:tblPr>
      <w:tblGrid>
        <w:gridCol w:w="5809"/>
        <w:gridCol w:w="5047"/>
      </w:tblGrid>
      <w:tr w:rsidR="00D92B95" w14:paraId="48849A4D" w14:textId="77777777" w:rsidTr="00D338B9">
        <w:trPr>
          <w:trHeight w:val="1613"/>
        </w:trPr>
        <w:tc>
          <w:tcPr>
            <w:tcW w:w="5810" w:type="dxa"/>
            <w:vAlign w:val="bottom"/>
          </w:tcPr>
          <w:p w14:paraId="4B5FFE70" w14:textId="77777777" w:rsidR="00C84833" w:rsidRPr="00DF43F3" w:rsidRDefault="00F72277" w:rsidP="00C84833">
            <w:pPr>
              <w:pStyle w:val="Title"/>
              <w:rPr>
                <w:sz w:val="52"/>
                <w:szCs w:val="52"/>
              </w:rPr>
            </w:pPr>
            <w:r w:rsidRPr="00DF43F3">
              <w:rPr>
                <w:sz w:val="52"/>
                <w:szCs w:val="52"/>
              </w:rPr>
              <w:t xml:space="preserve"> </w:t>
            </w:r>
          </w:p>
        </w:tc>
        <w:tc>
          <w:tcPr>
            <w:tcW w:w="5047" w:type="dxa"/>
            <w:vAlign w:val="bottom"/>
          </w:tcPr>
          <w:tbl>
            <w:tblPr>
              <w:tblStyle w:val="TableGrid"/>
              <w:tblW w:w="3158" w:type="dxa"/>
              <w:tblLayout w:type="fixed"/>
              <w:tblCellMar>
                <w:left w:w="0" w:type="dxa"/>
                <w:right w:w="0" w:type="dxa"/>
              </w:tblCellMar>
              <w:tblLook w:val="04A0" w:firstRow="1" w:lastRow="0" w:firstColumn="1" w:lastColumn="0" w:noHBand="0" w:noVBand="1"/>
              <w:tblDescription w:val="Contact information table"/>
            </w:tblPr>
            <w:tblGrid>
              <w:gridCol w:w="2854"/>
              <w:gridCol w:w="304"/>
            </w:tblGrid>
            <w:tr w:rsidR="00932D92" w:rsidRPr="009D0878" w14:paraId="4A773046" w14:textId="77777777" w:rsidTr="00C76E35">
              <w:trPr>
                <w:trHeight w:val="275"/>
              </w:trPr>
              <w:sdt>
                <w:sdtPr>
                  <w:alias w:val="Enter phone:"/>
                  <w:tag w:val="Enter phone:"/>
                  <w:id w:val="-1849400302"/>
                  <w:placeholder>
                    <w:docPart w:val="CFF736394AB04B9584EDDE9A45800731"/>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2854" w:type="dxa"/>
                      <w:tcMar>
                        <w:left w:w="720" w:type="dxa"/>
                        <w:right w:w="29" w:type="dxa"/>
                      </w:tcMar>
                    </w:tcPr>
                    <w:p w14:paraId="4F871774" w14:textId="77777777" w:rsidR="00932D92" w:rsidRPr="009D0878" w:rsidRDefault="006E526D" w:rsidP="00932D92">
                      <w:pPr>
                        <w:pStyle w:val="ContactInfo"/>
                      </w:pPr>
                      <w:r>
                        <w:t>503-697-8986</w:t>
                      </w:r>
                    </w:p>
                  </w:tc>
                </w:sdtContent>
              </w:sdt>
              <w:tc>
                <w:tcPr>
                  <w:tcW w:w="304" w:type="dxa"/>
                  <w:tcMar>
                    <w:left w:w="0" w:type="dxa"/>
                    <w:right w:w="0" w:type="dxa"/>
                  </w:tcMar>
                </w:tcPr>
                <w:p w14:paraId="0C9BA78B" w14:textId="77777777" w:rsidR="00932D92" w:rsidRPr="009D0878" w:rsidRDefault="00932D92" w:rsidP="00932D92">
                  <w:pPr>
                    <w:pStyle w:val="Icons"/>
                  </w:pPr>
                  <w:r w:rsidRPr="009D0878">
                    <w:rPr>
                      <w:noProof/>
                    </w:rPr>
                    <mc:AlternateContent>
                      <mc:Choice Requires="wps">
                        <w:drawing>
                          <wp:inline distT="0" distB="0" distL="0" distR="0" wp14:anchorId="56AE69FC" wp14:editId="7C24DEB5">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3EB85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2D37B2A" w14:textId="77777777" w:rsidTr="00C76E35">
              <w:trPr>
                <w:trHeight w:val="275"/>
              </w:trPr>
              <w:sdt>
                <w:sdtPr>
                  <w:alias w:val="Enter email:"/>
                  <w:tag w:val="Enter email:"/>
                  <w:id w:val="-675184368"/>
                  <w:placeholder>
                    <w:docPart w:val="4FC28208465B4B5BBA335223B850D25E"/>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2854" w:type="dxa"/>
                      <w:tcMar>
                        <w:left w:w="720" w:type="dxa"/>
                        <w:right w:w="29" w:type="dxa"/>
                      </w:tcMar>
                    </w:tcPr>
                    <w:p w14:paraId="5983D0C9" w14:textId="77777777" w:rsidR="00932D92" w:rsidRPr="009D0878" w:rsidRDefault="006E526D" w:rsidP="00932D92">
                      <w:pPr>
                        <w:pStyle w:val="ContactInfo"/>
                      </w:pPr>
                      <w:r>
                        <w:t>mccalawa@gmail.com</w:t>
                      </w:r>
                    </w:p>
                  </w:tc>
                </w:sdtContent>
              </w:sdt>
              <w:tc>
                <w:tcPr>
                  <w:tcW w:w="304" w:type="dxa"/>
                  <w:tcMar>
                    <w:left w:w="0" w:type="dxa"/>
                    <w:right w:w="0" w:type="dxa"/>
                  </w:tcMar>
                </w:tcPr>
                <w:p w14:paraId="30ED8351" w14:textId="77777777" w:rsidR="00932D92" w:rsidRPr="009D0878" w:rsidRDefault="007307A3" w:rsidP="00932D92">
                  <w:pPr>
                    <w:pStyle w:val="Icons"/>
                  </w:pPr>
                  <w:r>
                    <w:rPr>
                      <w:noProof/>
                    </w:rPr>
                    <mc:AlternateContent>
                      <mc:Choice Requires="wps">
                        <w:drawing>
                          <wp:inline distT="0" distB="0" distL="0" distR="0" wp14:anchorId="2D80B0C1" wp14:editId="3D099E4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B7B97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23224" w:rsidRPr="009D0878" w14:paraId="63534D00" w14:textId="77777777" w:rsidTr="00C76E35">
              <w:trPr>
                <w:trHeight w:val="275"/>
              </w:trPr>
              <w:tc>
                <w:tcPr>
                  <w:tcW w:w="2854" w:type="dxa"/>
                  <w:tcMar>
                    <w:left w:w="720" w:type="dxa"/>
                    <w:right w:w="29" w:type="dxa"/>
                  </w:tcMar>
                </w:tcPr>
                <w:p w14:paraId="2628D1B3" w14:textId="77777777" w:rsidR="00A23224" w:rsidRPr="009D0878" w:rsidRDefault="00A23224" w:rsidP="00A23224">
                  <w:pPr>
                    <w:pStyle w:val="ContactInfo"/>
                  </w:pPr>
                </w:p>
              </w:tc>
              <w:tc>
                <w:tcPr>
                  <w:tcW w:w="304" w:type="dxa"/>
                  <w:tcMar>
                    <w:left w:w="0" w:type="dxa"/>
                    <w:right w:w="0" w:type="dxa"/>
                  </w:tcMar>
                </w:tcPr>
                <w:p w14:paraId="070198E5" w14:textId="77777777" w:rsidR="00A23224" w:rsidRPr="009D0878" w:rsidRDefault="00A23224" w:rsidP="00A23224">
                  <w:pPr>
                    <w:pStyle w:val="Icons"/>
                  </w:pPr>
                </w:p>
              </w:tc>
            </w:tr>
          </w:tbl>
          <w:p w14:paraId="0DBDE19A" w14:textId="70E4777E" w:rsidR="00D92B95" w:rsidRDefault="00C76E35" w:rsidP="009D3336">
            <w:pPr>
              <w:pStyle w:val="Header"/>
            </w:pPr>
            <w:r w:rsidRPr="009D0878">
              <w:rPr>
                <w:noProof/>
              </w:rPr>
              <mc:AlternateContent>
                <mc:Choice Requires="wps">
                  <w:drawing>
                    <wp:anchor distT="0" distB="0" distL="114300" distR="114300" simplePos="0" relativeHeight="251661312" behindDoc="0" locked="0" layoutInCell="1" allowOverlap="1" wp14:anchorId="3509CC2E" wp14:editId="7E55E484">
                      <wp:simplePos x="0" y="0"/>
                      <wp:positionH relativeFrom="column">
                        <wp:posOffset>3063240</wp:posOffset>
                      </wp:positionH>
                      <wp:positionV relativeFrom="paragraph">
                        <wp:posOffset>-322580</wp:posOffset>
                      </wp:positionV>
                      <wp:extent cx="109220" cy="109220"/>
                      <wp:effectExtent l="0" t="0" r="5080" b="5080"/>
                      <wp:wrapNone/>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220" cy="109220"/>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2C99E37" id="LinkedIn icon" o:spid="_x0000_s1026" alt="LinkedIn icon" style="position:absolute;margin-left:241.2pt;margin-top:-25.4pt;width:8.6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s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283,41219;16158,91895;16784,93109;32106,93025;32357,42098;31772,40926;71811,39713;65048,41596;59745,45906;58117,47789;58034,41219;43755,40926;42544,41554;42586,92858;57491,93109;58702,92481;58827,64151;60413,58041;63670,54861;68764,53982;73398,55321;76028,59339;76780,66034;76905,92691;92144,93109;93021,92188;92520,55698;89681,47203;84963,42307;77239,39796;21335,15483;16742,18831;14905,24355;16659,29920;21209,33352;27180,33352;31856,30004;33651,24397;31856,18915;27263,15483;102331,0;105504,1255;108761,5356;109220,101478;107216,106500;102623,109094;5511,108885;1712,106291;0,102608;1253,3557;4634,711" o:connectangles="0,0,0,0,0,0,0,0,0,0,0,0,0,0,0,0,0,0,0,0,0,0,0,0,0,0,0,0,0,0,0,0,0,0,0,0,0,0,0,0,0,0,0,0,0,0,0,0,0,0,0"/>
                      <o:lock v:ext="edit" verticies="t"/>
                    </v:shape>
                  </w:pict>
                </mc:Fallback>
              </mc:AlternateContent>
            </w:r>
            <w:r>
              <w:rPr>
                <w:noProof/>
              </w:rPr>
              <mc:AlternateContent>
                <mc:Choice Requires="wps">
                  <w:drawing>
                    <wp:anchor distT="0" distB="0" distL="114300" distR="114300" simplePos="0" relativeHeight="251660288" behindDoc="0" locked="0" layoutInCell="1" allowOverlap="1" wp14:anchorId="736D694A" wp14:editId="07C90EBE">
                      <wp:simplePos x="0" y="0"/>
                      <wp:positionH relativeFrom="column">
                        <wp:posOffset>2053590</wp:posOffset>
                      </wp:positionH>
                      <wp:positionV relativeFrom="paragraph">
                        <wp:posOffset>-360045</wp:posOffset>
                      </wp:positionV>
                      <wp:extent cx="1047750" cy="63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047750" cy="635"/>
                              </a:xfrm>
                              <a:prstGeom prst="rect">
                                <a:avLst/>
                              </a:prstGeom>
                              <a:solidFill>
                                <a:prstClr val="white"/>
                              </a:solidFill>
                              <a:ln>
                                <a:noFill/>
                              </a:ln>
                            </wps:spPr>
                            <wps:txbx>
                              <w:txbxContent>
                                <w:p w14:paraId="267C8C2B" w14:textId="77777777" w:rsidR="00A23224" w:rsidRPr="00A23224" w:rsidRDefault="00A23224" w:rsidP="00A23224">
                                  <w:pPr>
                                    <w:pStyle w:val="Caption"/>
                                    <w:rPr>
                                      <w:i w:val="0"/>
                                      <w:noProof/>
                                      <w:color w:val="595959" w:themeColor="text1" w:themeTint="A6"/>
                                      <w:sz w:val="20"/>
                                      <w:szCs w:val="20"/>
                                    </w:rPr>
                                  </w:pPr>
                                  <w:r w:rsidRPr="00A23224">
                                    <w:rPr>
                                      <w:i w:val="0"/>
                                      <w:sz w:val="20"/>
                                      <w:szCs w:val="20"/>
                                    </w:rPr>
                                    <w:t xml:space="preserve"> LinkedIn QR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6D694A" id="_x0000_t202" coordsize="21600,21600" o:spt="202" path="m,l,21600r21600,l21600,xe">
                      <v:stroke joinstyle="miter"/>
                      <v:path gradientshapeok="t" o:connecttype="rect"/>
                    </v:shapetype>
                    <v:shape id="Text Box 3" o:spid="_x0000_s1026" type="#_x0000_t202" style="position:absolute;margin-left:161.7pt;margin-top:-28.35pt;width:8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9zKwIAAF0EAAAOAAAAZHJzL2Uyb0RvYy54bWysVE1vGjEQvVfqf7B8LwuhSa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" stroked="f">
                      <v:textbox style="mso-fit-shape-to-text:t" inset="0,0,0,0">
                        <w:txbxContent>
                          <w:p w14:paraId="267C8C2B" w14:textId="77777777" w:rsidR="00A23224" w:rsidRPr="00A23224" w:rsidRDefault="00A23224" w:rsidP="00A23224">
                            <w:pPr>
                              <w:pStyle w:val="Caption"/>
                              <w:rPr>
                                <w:i w:val="0"/>
                                <w:noProof/>
                                <w:color w:val="595959" w:themeColor="text1" w:themeTint="A6"/>
                                <w:sz w:val="20"/>
                                <w:szCs w:val="20"/>
                              </w:rPr>
                            </w:pPr>
                            <w:r w:rsidRPr="00A23224">
                              <w:rPr>
                                <w:i w:val="0"/>
                                <w:sz w:val="20"/>
                                <w:szCs w:val="20"/>
                              </w:rPr>
                              <w:t xml:space="preserve"> LinkedIn QR Code</w:t>
                            </w:r>
                          </w:p>
                        </w:txbxContent>
                      </v:textbox>
                    </v:shape>
                  </w:pict>
                </mc:Fallback>
              </mc:AlternateContent>
            </w:r>
          </w:p>
        </w:tc>
      </w:tr>
    </w:tbl>
    <w:p w14:paraId="22204F25" w14:textId="699052F1" w:rsidR="00F650A9" w:rsidRPr="00A16674" w:rsidRDefault="00436DE5" w:rsidP="00C76E35">
      <w:pPr>
        <w:widowControl w:val="0"/>
        <w:spacing w:after="0"/>
      </w:pPr>
      <w:r w:rsidRPr="00235D2D">
        <w:rPr>
          <w:noProof/>
          <w:sz w:val="52"/>
          <w:szCs w:val="52"/>
        </w:rPr>
        <mc:AlternateContent>
          <mc:Choice Requires="wps">
            <w:drawing>
              <wp:anchor distT="45720" distB="45720" distL="114300" distR="114300" simplePos="0" relativeHeight="251664384" behindDoc="0" locked="0" layoutInCell="1" allowOverlap="1" wp14:anchorId="2FCF5C9D" wp14:editId="145D16A9">
                <wp:simplePos x="0" y="0"/>
                <wp:positionH relativeFrom="margin">
                  <wp:posOffset>-47625</wp:posOffset>
                </wp:positionH>
                <wp:positionV relativeFrom="paragraph">
                  <wp:posOffset>-1517650</wp:posOffset>
                </wp:positionV>
                <wp:extent cx="2360930" cy="1404620"/>
                <wp:effectExtent l="0" t="0" r="2032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EAB3C2" w14:textId="77777777" w:rsidR="00235D2D" w:rsidRPr="00C76E35" w:rsidRDefault="006E526D">
                            <w:pPr>
                              <w:rPr>
                                <w:b/>
                                <w:color w:val="000000" w:themeColor="text1"/>
                                <w:sz w:val="52"/>
                                <w:szCs w:val="52"/>
                              </w:rPr>
                            </w:pPr>
                            <w:r w:rsidRPr="00C76E35">
                              <w:rPr>
                                <w:b/>
                                <w:color w:val="000000" w:themeColor="text1"/>
                                <w:sz w:val="52"/>
                                <w:szCs w:val="52"/>
                              </w:rPr>
                              <w:t>Melissa</w:t>
                            </w:r>
                            <w:r w:rsidRPr="00C76E35">
                              <w:rPr>
                                <w:b/>
                                <w:color w:val="000000" w:themeColor="text1"/>
                                <w:sz w:val="52"/>
                                <w:szCs w:val="52"/>
                              </w:rPr>
                              <w:tab/>
                            </w:r>
                            <w:r w:rsidRPr="00C76E35">
                              <w:rPr>
                                <w:b/>
                                <w:color w:val="000000" w:themeColor="text1"/>
                                <w:sz w:val="52"/>
                                <w:szCs w:val="52"/>
                              </w:rPr>
                              <w:tab/>
                            </w:r>
                          </w:p>
                          <w:p w14:paraId="6BFF0286" w14:textId="77777777" w:rsidR="00235D2D" w:rsidRPr="00C76E35" w:rsidRDefault="006E526D">
                            <w:pPr>
                              <w:rPr>
                                <w:b/>
                                <w:color w:val="000000" w:themeColor="text1"/>
                                <w:sz w:val="52"/>
                                <w:szCs w:val="52"/>
                              </w:rPr>
                            </w:pPr>
                            <w:r w:rsidRPr="00C76E35">
                              <w:rPr>
                                <w:b/>
                                <w:color w:val="000000" w:themeColor="text1"/>
                                <w:sz w:val="52"/>
                                <w:szCs w:val="52"/>
                              </w:rPr>
                              <w:t>Calawa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CF5C9D" id="Text Box 2" o:spid="_x0000_s1027" type="#_x0000_t202" style="position:absolute;margin-left:-3.75pt;margin-top:-119.5pt;width:185.9pt;height:11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" strokecolor="white [3212]">
                <v:textbox style="mso-fit-shape-to-text:t">
                  <w:txbxContent>
                    <w:p w14:paraId="69EAB3C2" w14:textId="77777777" w:rsidR="00235D2D" w:rsidRPr="00C76E35" w:rsidRDefault="006E526D">
                      <w:pPr>
                        <w:rPr>
                          <w:b/>
                          <w:color w:val="000000" w:themeColor="text1"/>
                          <w:sz w:val="52"/>
                          <w:szCs w:val="52"/>
                        </w:rPr>
                      </w:pPr>
                      <w:r w:rsidRPr="00C76E35">
                        <w:rPr>
                          <w:b/>
                          <w:color w:val="000000" w:themeColor="text1"/>
                          <w:sz w:val="52"/>
                          <w:szCs w:val="52"/>
                        </w:rPr>
                        <w:t>Melissa</w:t>
                      </w:r>
                      <w:r w:rsidRPr="00C76E35">
                        <w:rPr>
                          <w:b/>
                          <w:color w:val="000000" w:themeColor="text1"/>
                          <w:sz w:val="52"/>
                          <w:szCs w:val="52"/>
                        </w:rPr>
                        <w:tab/>
                      </w:r>
                      <w:r w:rsidRPr="00C76E35">
                        <w:rPr>
                          <w:b/>
                          <w:color w:val="000000" w:themeColor="text1"/>
                          <w:sz w:val="52"/>
                          <w:szCs w:val="52"/>
                        </w:rPr>
                        <w:tab/>
                      </w:r>
                    </w:p>
                    <w:p w14:paraId="6BFF0286" w14:textId="77777777" w:rsidR="00235D2D" w:rsidRPr="00C76E35" w:rsidRDefault="006E526D">
                      <w:pPr>
                        <w:rPr>
                          <w:b/>
                          <w:color w:val="000000" w:themeColor="text1"/>
                          <w:sz w:val="52"/>
                          <w:szCs w:val="52"/>
                        </w:rPr>
                      </w:pPr>
                      <w:r w:rsidRPr="00C76E35">
                        <w:rPr>
                          <w:b/>
                          <w:color w:val="000000" w:themeColor="text1"/>
                          <w:sz w:val="52"/>
                          <w:szCs w:val="52"/>
                        </w:rPr>
                        <w:t>Calawa</w:t>
                      </w:r>
                    </w:p>
                  </w:txbxContent>
                </v:textbox>
                <w10:wrap anchorx="margin"/>
              </v:shape>
            </w:pict>
          </mc:Fallback>
        </mc:AlternateContent>
      </w:r>
      <w:r w:rsidR="006E526D">
        <w:rPr>
          <w:noProof/>
        </w:rPr>
        <w:drawing>
          <wp:anchor distT="0" distB="0" distL="114300" distR="114300" simplePos="0" relativeHeight="251659263" behindDoc="0" locked="0" layoutInCell="1" allowOverlap="1" wp14:anchorId="42960189" wp14:editId="60CACD4D">
            <wp:simplePos x="0" y="0"/>
            <wp:positionH relativeFrom="column">
              <wp:posOffset>5848350</wp:posOffset>
            </wp:positionH>
            <wp:positionV relativeFrom="paragraph">
              <wp:posOffset>-1612900</wp:posOffset>
            </wp:positionV>
            <wp:extent cx="876300" cy="876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909BE" w14:textId="77777777" w:rsidR="00F650A9" w:rsidRDefault="00E36B02" w:rsidP="00F650A9">
      <w:pPr>
        <w:pStyle w:val="Heading1"/>
      </w:pPr>
      <w:sdt>
        <w:sdtPr>
          <w:alias w:val="Education:"/>
          <w:tag w:val="Education:"/>
          <w:id w:val="-1313246463"/>
          <w:placeholder>
            <w:docPart w:val="B79189E3AF3641B69A11E0C9D025441D"/>
          </w:placeholder>
          <w:temporary/>
          <w:showingPlcHdr/>
          <w15:appearance w15:val="hidden"/>
        </w:sdtPr>
        <w:sdtEndPr/>
        <w:sdtContent>
          <w:r w:rsidR="00F650A9" w:rsidRPr="00F650A9">
            <w:rPr>
              <w:sz w:val="32"/>
            </w:rPr>
            <w:t>Education</w:t>
          </w:r>
        </w:sdtContent>
      </w:sdt>
    </w:p>
    <w:p w14:paraId="4047ACEB" w14:textId="2AB6415E" w:rsidR="00F650A9" w:rsidRPr="00C76E35" w:rsidRDefault="00C76E35" w:rsidP="00F650A9">
      <w:pPr>
        <w:pStyle w:val="Heading3"/>
        <w:rPr>
          <w:color w:val="000000" w:themeColor="text1"/>
          <w:sz w:val="20"/>
          <w:szCs w:val="20"/>
        </w:rPr>
      </w:pPr>
      <w:r w:rsidRPr="00C76E35">
        <w:rPr>
          <w:color w:val="000000" w:themeColor="text1"/>
          <w:sz w:val="20"/>
          <w:szCs w:val="20"/>
        </w:rPr>
        <w:t xml:space="preserve">expected </w:t>
      </w:r>
      <w:r w:rsidR="00F650A9" w:rsidRPr="00C76E35">
        <w:rPr>
          <w:color w:val="000000" w:themeColor="text1"/>
          <w:sz w:val="20"/>
          <w:szCs w:val="20"/>
        </w:rPr>
        <w:t>June 2018</w:t>
      </w:r>
    </w:p>
    <w:p w14:paraId="18C1869F" w14:textId="171F0275" w:rsidR="00F650A9" w:rsidRPr="002663F6" w:rsidRDefault="00F650A9" w:rsidP="00F650A9">
      <w:pPr>
        <w:pStyle w:val="Heading2"/>
        <w:rPr>
          <w:color w:val="00B050"/>
          <w:sz w:val="24"/>
          <w:szCs w:val="24"/>
        </w:rPr>
      </w:pPr>
      <w:r w:rsidRPr="002663F6">
        <w:rPr>
          <w:color w:val="00B050"/>
          <w:sz w:val="24"/>
          <w:szCs w:val="24"/>
        </w:rPr>
        <w:t>Bachelor</w:t>
      </w:r>
      <w:r w:rsidR="00C37417">
        <w:rPr>
          <w:color w:val="00B050"/>
          <w:sz w:val="24"/>
          <w:szCs w:val="24"/>
        </w:rPr>
        <w:t xml:space="preserve"> of Science</w:t>
      </w:r>
      <w:bookmarkStart w:id="0" w:name="_GoBack"/>
      <w:bookmarkEnd w:id="0"/>
      <w:r w:rsidR="00C37417">
        <w:rPr>
          <w:color w:val="00B050"/>
          <w:sz w:val="24"/>
          <w:szCs w:val="24"/>
        </w:rPr>
        <w:t xml:space="preserve"> in</w:t>
      </w:r>
      <w:r w:rsidRPr="002663F6">
        <w:rPr>
          <w:color w:val="00B050"/>
          <w:sz w:val="24"/>
          <w:szCs w:val="24"/>
        </w:rPr>
        <w:t xml:space="preserve"> Computer Science</w:t>
      </w:r>
    </w:p>
    <w:p w14:paraId="53562DAB" w14:textId="77777777" w:rsidR="00F650A9" w:rsidRPr="00C76E35" w:rsidRDefault="00F650A9" w:rsidP="00F650A9">
      <w:pPr>
        <w:pStyle w:val="Heading2"/>
        <w:rPr>
          <w:rFonts w:ascii="Arial" w:hAnsi="Arial" w:cs="Arial"/>
          <w:b w:val="0"/>
          <w:color w:val="000000" w:themeColor="text1"/>
          <w:sz w:val="22"/>
          <w:szCs w:val="22"/>
          <w:shd w:val="clear" w:color="auto" w:fill="FFFFFF"/>
        </w:rPr>
      </w:pPr>
      <w:r w:rsidRPr="00C76E35">
        <w:rPr>
          <w:rStyle w:val="Emphasis"/>
          <w:color w:val="000000" w:themeColor="text1"/>
          <w:sz w:val="24"/>
          <w:szCs w:val="24"/>
        </w:rPr>
        <w:t>Western Oregon University,</w:t>
      </w:r>
      <w:r w:rsidRPr="00C76E35">
        <w:rPr>
          <w:rStyle w:val="Emphasis"/>
          <w:color w:val="000000" w:themeColor="text1"/>
        </w:rPr>
        <w:t xml:space="preserve"> </w:t>
      </w:r>
      <w:r w:rsidRPr="00C76E35">
        <w:rPr>
          <w:rFonts w:ascii="Arial" w:hAnsi="Arial" w:cs="Arial"/>
          <w:b w:val="0"/>
          <w:color w:val="000000" w:themeColor="text1"/>
          <w:sz w:val="22"/>
          <w:szCs w:val="22"/>
          <w:shd w:val="clear" w:color="auto" w:fill="FFFFFF"/>
        </w:rPr>
        <w:t xml:space="preserve">Monmouth, OR </w:t>
      </w:r>
    </w:p>
    <w:p w14:paraId="2C22E3E5" w14:textId="77777777" w:rsidR="00F650A9" w:rsidRPr="00C76E35" w:rsidRDefault="00F650A9" w:rsidP="00F650A9">
      <w:pPr>
        <w:pStyle w:val="Heading2"/>
        <w:rPr>
          <w:rFonts w:ascii="Arial" w:hAnsi="Arial" w:cs="Arial"/>
          <w:b w:val="0"/>
          <w:color w:val="000000" w:themeColor="text1"/>
          <w:sz w:val="22"/>
          <w:szCs w:val="22"/>
          <w:shd w:val="clear" w:color="auto" w:fill="FFFFFF"/>
        </w:rPr>
      </w:pPr>
    </w:p>
    <w:p w14:paraId="518D9BD0" w14:textId="77777777" w:rsidR="00F650A9" w:rsidRPr="00C76E35" w:rsidRDefault="00233FE1" w:rsidP="00F650A9">
      <w:pPr>
        <w:pStyle w:val="Heading3"/>
        <w:rPr>
          <w:color w:val="000000" w:themeColor="text1"/>
          <w:sz w:val="20"/>
          <w:szCs w:val="20"/>
        </w:rPr>
      </w:pPr>
      <w:r w:rsidRPr="00C76E35">
        <w:rPr>
          <w:color w:val="000000" w:themeColor="text1"/>
          <w:sz w:val="20"/>
          <w:szCs w:val="20"/>
        </w:rPr>
        <w:t>August</w:t>
      </w:r>
      <w:r w:rsidR="00F650A9" w:rsidRPr="00C76E35">
        <w:rPr>
          <w:color w:val="000000" w:themeColor="text1"/>
          <w:sz w:val="20"/>
          <w:szCs w:val="20"/>
        </w:rPr>
        <w:t xml:space="preserve"> 201</w:t>
      </w:r>
      <w:r w:rsidRPr="00C76E35">
        <w:rPr>
          <w:color w:val="000000" w:themeColor="text1"/>
          <w:sz w:val="20"/>
          <w:szCs w:val="20"/>
        </w:rPr>
        <w:t>6</w:t>
      </w:r>
    </w:p>
    <w:p w14:paraId="409F4950" w14:textId="77777777" w:rsidR="00F650A9" w:rsidRPr="002663F6" w:rsidRDefault="00233FE1" w:rsidP="00F650A9">
      <w:pPr>
        <w:pStyle w:val="Heading2"/>
        <w:rPr>
          <w:color w:val="00B050"/>
          <w:sz w:val="24"/>
          <w:szCs w:val="24"/>
        </w:rPr>
      </w:pPr>
      <w:r>
        <w:rPr>
          <w:color w:val="00B050"/>
          <w:sz w:val="24"/>
          <w:szCs w:val="24"/>
        </w:rPr>
        <w:t xml:space="preserve">Bachelor of </w:t>
      </w:r>
      <w:r w:rsidR="005D49D9">
        <w:rPr>
          <w:color w:val="00B050"/>
          <w:sz w:val="24"/>
          <w:szCs w:val="24"/>
        </w:rPr>
        <w:t>Arts in English</w:t>
      </w:r>
    </w:p>
    <w:p w14:paraId="39CC583B" w14:textId="77777777" w:rsidR="00F650A9" w:rsidRPr="00C76E35" w:rsidRDefault="00233FE1" w:rsidP="00F650A9">
      <w:pPr>
        <w:pStyle w:val="Heading2"/>
        <w:rPr>
          <w:color w:val="000000" w:themeColor="text1"/>
        </w:rPr>
      </w:pPr>
      <w:r w:rsidRPr="00C76E35">
        <w:rPr>
          <w:rStyle w:val="Emphasis"/>
          <w:color w:val="000000" w:themeColor="text1"/>
          <w:sz w:val="24"/>
          <w:szCs w:val="24"/>
        </w:rPr>
        <w:t>Portland State University,</w:t>
      </w:r>
      <w:r w:rsidR="00F650A9" w:rsidRPr="00C76E35">
        <w:rPr>
          <w:rStyle w:val="Emphasis"/>
          <w:color w:val="000000" w:themeColor="text1"/>
        </w:rPr>
        <w:t xml:space="preserve"> </w:t>
      </w:r>
      <w:r w:rsidRPr="00C76E35">
        <w:rPr>
          <w:rStyle w:val="Emphasis"/>
          <w:b w:val="0"/>
          <w:color w:val="000000" w:themeColor="text1"/>
          <w:sz w:val="24"/>
          <w:szCs w:val="24"/>
        </w:rPr>
        <w:t>Portland,</w:t>
      </w:r>
      <w:r w:rsidR="00F650A9" w:rsidRPr="00C76E35">
        <w:rPr>
          <w:rStyle w:val="Emphasis"/>
          <w:b w:val="0"/>
          <w:color w:val="000000" w:themeColor="text1"/>
          <w:sz w:val="24"/>
          <w:szCs w:val="24"/>
        </w:rPr>
        <w:t xml:space="preserve"> OR</w:t>
      </w:r>
    </w:p>
    <w:p w14:paraId="6F61A4ED" w14:textId="77777777" w:rsidR="005B1D68" w:rsidRDefault="00E36B02" w:rsidP="004937AE">
      <w:pPr>
        <w:pStyle w:val="Heading1"/>
      </w:pPr>
      <w:sdt>
        <w:sdtPr>
          <w:alias w:val="Experience:"/>
          <w:tag w:val="Experience:"/>
          <w:id w:val="-898354009"/>
          <w:placeholder>
            <w:docPart w:val="6B2A59727BEE42E7AEA445EF38CA2CB1"/>
          </w:placeholder>
          <w:temporary/>
          <w:showingPlcHdr/>
          <w15:appearance w15:val="hidden"/>
        </w:sdtPr>
        <w:sdtEndPr/>
        <w:sdtContent>
          <w:r w:rsidR="004937AE" w:rsidRPr="00F650A9">
            <w:rPr>
              <w:sz w:val="32"/>
            </w:rPr>
            <w:t>Experience</w:t>
          </w:r>
        </w:sdtContent>
      </w:sdt>
    </w:p>
    <w:p w14:paraId="1000FB9B" w14:textId="77777777" w:rsidR="0023705D" w:rsidRPr="00C76E35" w:rsidRDefault="00233FE1" w:rsidP="00D413F9">
      <w:pPr>
        <w:pStyle w:val="Heading3"/>
        <w:rPr>
          <w:color w:val="000000" w:themeColor="text1"/>
          <w:sz w:val="20"/>
          <w:szCs w:val="20"/>
        </w:rPr>
      </w:pPr>
      <w:r w:rsidRPr="00C76E35">
        <w:rPr>
          <w:color w:val="000000" w:themeColor="text1"/>
          <w:sz w:val="20"/>
          <w:szCs w:val="20"/>
        </w:rPr>
        <w:t>March</w:t>
      </w:r>
      <w:r w:rsidR="00611919" w:rsidRPr="00C76E35">
        <w:rPr>
          <w:color w:val="000000" w:themeColor="text1"/>
          <w:sz w:val="20"/>
          <w:szCs w:val="20"/>
        </w:rPr>
        <w:t xml:space="preserve"> 201</w:t>
      </w:r>
      <w:r w:rsidRPr="00C76E35">
        <w:rPr>
          <w:color w:val="000000" w:themeColor="text1"/>
          <w:sz w:val="20"/>
          <w:szCs w:val="20"/>
        </w:rPr>
        <w:t>2</w:t>
      </w:r>
      <w:r w:rsidR="00D413F9" w:rsidRPr="00C76E35">
        <w:rPr>
          <w:color w:val="000000" w:themeColor="text1"/>
          <w:sz w:val="20"/>
          <w:szCs w:val="20"/>
        </w:rPr>
        <w:t xml:space="preserve"> – </w:t>
      </w:r>
      <w:r w:rsidR="00611919" w:rsidRPr="00C76E35">
        <w:rPr>
          <w:color w:val="000000" w:themeColor="text1"/>
          <w:sz w:val="20"/>
          <w:szCs w:val="20"/>
        </w:rPr>
        <w:t>Present</w:t>
      </w:r>
    </w:p>
    <w:p w14:paraId="10C1252E" w14:textId="77777777" w:rsidR="00233FE1" w:rsidRDefault="00233FE1" w:rsidP="00513EFC">
      <w:pPr>
        <w:pStyle w:val="Heading2"/>
        <w:rPr>
          <w:color w:val="00B050"/>
          <w:sz w:val="24"/>
          <w:szCs w:val="24"/>
        </w:rPr>
      </w:pPr>
      <w:r>
        <w:rPr>
          <w:color w:val="00B050"/>
          <w:sz w:val="24"/>
          <w:szCs w:val="24"/>
        </w:rPr>
        <w:t>Technology and Textbook Sales Associate</w:t>
      </w:r>
      <w:r w:rsidR="00E03F71" w:rsidRPr="00516F1D">
        <w:rPr>
          <w:color w:val="00B050"/>
          <w:sz w:val="24"/>
          <w:szCs w:val="24"/>
        </w:rPr>
        <w:t xml:space="preserve"> </w:t>
      </w:r>
    </w:p>
    <w:p w14:paraId="5CBC0E35" w14:textId="77777777" w:rsidR="0023705D" w:rsidRPr="00C76E35" w:rsidRDefault="00233FE1" w:rsidP="00513EFC">
      <w:pPr>
        <w:pStyle w:val="Heading2"/>
        <w:rPr>
          <w:color w:val="000000" w:themeColor="text1"/>
          <w:sz w:val="24"/>
          <w:szCs w:val="24"/>
        </w:rPr>
      </w:pPr>
      <w:r w:rsidRPr="00C76E35">
        <w:rPr>
          <w:rStyle w:val="Emphasis"/>
          <w:color w:val="000000" w:themeColor="text1"/>
          <w:sz w:val="24"/>
          <w:szCs w:val="24"/>
        </w:rPr>
        <w:t>Portland Community College Bookstore</w:t>
      </w:r>
      <w:r w:rsidR="00611919" w:rsidRPr="00C76E35">
        <w:rPr>
          <w:rStyle w:val="Emphasis"/>
          <w:color w:val="000000" w:themeColor="text1"/>
          <w:sz w:val="24"/>
          <w:szCs w:val="24"/>
        </w:rPr>
        <w:t xml:space="preserve">, </w:t>
      </w:r>
      <w:r w:rsidRPr="00C76E35">
        <w:rPr>
          <w:rStyle w:val="Emphasis"/>
          <w:b w:val="0"/>
          <w:color w:val="000000" w:themeColor="text1"/>
          <w:sz w:val="24"/>
          <w:szCs w:val="24"/>
        </w:rPr>
        <w:t>Portland</w:t>
      </w:r>
      <w:r w:rsidR="00611919" w:rsidRPr="00C76E35">
        <w:rPr>
          <w:rStyle w:val="Emphasis"/>
          <w:b w:val="0"/>
          <w:color w:val="000000" w:themeColor="text1"/>
          <w:sz w:val="24"/>
          <w:szCs w:val="24"/>
        </w:rPr>
        <w:t>, OR</w:t>
      </w:r>
    </w:p>
    <w:p w14:paraId="3579DF72" w14:textId="77777777" w:rsidR="00233FE1" w:rsidRPr="00C76E35" w:rsidRDefault="00233FE1" w:rsidP="00233FE1">
      <w:pPr>
        <w:pStyle w:val="ListParagraph"/>
        <w:numPr>
          <w:ilvl w:val="0"/>
          <w:numId w:val="13"/>
        </w:numPr>
        <w:spacing w:after="6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Provided personalized solutions for customers by asking questions to identify needs</w:t>
      </w:r>
    </w:p>
    <w:p w14:paraId="1F7DEA3D" w14:textId="77777777" w:rsidR="00233FE1" w:rsidRPr="00C76E35" w:rsidRDefault="00233FE1" w:rsidP="00233FE1">
      <w:pPr>
        <w:pStyle w:val="ListParagraph"/>
        <w:numPr>
          <w:ilvl w:val="0"/>
          <w:numId w:val="13"/>
        </w:numPr>
        <w:spacing w:after="6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 xml:space="preserve">Resolved consumer and coworker conflicts with active listening and problem solving </w:t>
      </w:r>
    </w:p>
    <w:p w14:paraId="3C8FE720" w14:textId="77777777" w:rsidR="00233FE1" w:rsidRPr="00C76E35" w:rsidRDefault="00233FE1" w:rsidP="00233FE1">
      <w:pPr>
        <w:pStyle w:val="ListParagraph"/>
        <w:numPr>
          <w:ilvl w:val="0"/>
          <w:numId w:val="13"/>
        </w:numPr>
        <w:spacing w:after="6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 xml:space="preserve">Utilized databases to look up product inventory and inform buyers of reorder needs  </w:t>
      </w:r>
    </w:p>
    <w:p w14:paraId="77A27C9B" w14:textId="77777777" w:rsidR="00F650A9" w:rsidRDefault="00E36B02" w:rsidP="00F650A9">
      <w:pPr>
        <w:pStyle w:val="Heading1"/>
      </w:pPr>
      <w:sdt>
        <w:sdtPr>
          <w:alias w:val="Skills:"/>
          <w:tag w:val="Skills:"/>
          <w:id w:val="608014747"/>
          <w:placeholder>
            <w:docPart w:val="BA563EC08E0448C3A45CB94B8C3B205B"/>
          </w:placeholder>
          <w:temporary/>
          <w:showingPlcHdr/>
          <w15:appearance w15:val="hidden"/>
        </w:sdtPr>
        <w:sdtEndPr/>
        <w:sdtContent>
          <w:r w:rsidR="00F650A9" w:rsidRPr="00F650A9">
            <w:rPr>
              <w:sz w:val="32"/>
            </w:rPr>
            <w:t>Skills</w:t>
          </w:r>
        </w:sdtContent>
      </w:sdt>
    </w:p>
    <w:tbl>
      <w:tblPr>
        <w:tblStyle w:val="TableGrid"/>
        <w:tblW w:w="4823" w:type="pct"/>
        <w:tblCellMar>
          <w:left w:w="0" w:type="dxa"/>
          <w:right w:w="0" w:type="dxa"/>
        </w:tblCellMar>
        <w:tblLook w:val="04A0" w:firstRow="1" w:lastRow="0" w:firstColumn="1" w:lastColumn="0" w:noHBand="0" w:noVBand="1"/>
        <w:tblDescription w:val="Skills layout table "/>
      </w:tblPr>
      <w:tblGrid>
        <w:gridCol w:w="5208"/>
        <w:gridCol w:w="5210"/>
      </w:tblGrid>
      <w:tr w:rsidR="00F650A9" w14:paraId="7A46252A" w14:textId="77777777" w:rsidTr="00B90170">
        <w:trPr>
          <w:trHeight w:val="357"/>
        </w:trPr>
        <w:tc>
          <w:tcPr>
            <w:tcW w:w="4513" w:type="dxa"/>
          </w:tcPr>
          <w:p w14:paraId="2F93392D" w14:textId="77777777" w:rsidR="00233FE1" w:rsidRPr="00C76E35" w:rsidRDefault="00233FE1" w:rsidP="00D338B9">
            <w:pPr>
              <w:pStyle w:val="ListBullet"/>
              <w:numPr>
                <w:ilvl w:val="0"/>
                <w:numId w:val="4"/>
              </w:numPr>
              <w:spacing w:after="10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Strong programming skills in Java, C++, C, Haskell, SQL, Python, POV-Ray, Visual Basic, HTML, CSS, and JavaScript, and C++</w:t>
            </w:r>
          </w:p>
          <w:p w14:paraId="3E05385B" w14:textId="77777777" w:rsidR="00D338B9" w:rsidRPr="00C76E35" w:rsidRDefault="00D338B9" w:rsidP="00D338B9">
            <w:pPr>
              <w:pStyle w:val="ListBullet"/>
              <w:numPr>
                <w:ilvl w:val="0"/>
                <w:numId w:val="4"/>
              </w:numPr>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Knows basic written and spoken Japanese</w:t>
            </w:r>
          </w:p>
          <w:p w14:paraId="694FE00F" w14:textId="77777777" w:rsidR="008A131A" w:rsidRPr="00C76E35" w:rsidRDefault="00D338B9" w:rsidP="00D338B9">
            <w:pPr>
              <w:pStyle w:val="ListBullet"/>
              <w:numPr>
                <w:ilvl w:val="0"/>
                <w:numId w:val="4"/>
              </w:numPr>
              <w:spacing w:after="100"/>
              <w:rPr>
                <w:rFonts w:ascii="Arial" w:hAnsi="Arial" w:cs="Arial"/>
                <w:color w:val="000000" w:themeColor="text1"/>
                <w:sz w:val="24"/>
                <w:szCs w:val="24"/>
              </w:rPr>
            </w:pPr>
            <w:r w:rsidRPr="00C76E35">
              <w:rPr>
                <w:rFonts w:ascii="Times New Roman" w:hAnsi="Times New Roman" w:cs="Times New Roman"/>
                <w:color w:val="000000" w:themeColor="text1"/>
                <w:sz w:val="24"/>
                <w:szCs w:val="24"/>
              </w:rPr>
              <w:t>Brings a unique and innovative perspective to problem solving with critical thinking skills honed by a liberal arts background</w:t>
            </w:r>
          </w:p>
        </w:tc>
        <w:tc>
          <w:tcPr>
            <w:tcW w:w="4515" w:type="dxa"/>
            <w:tcMar>
              <w:left w:w="360" w:type="dxa"/>
              <w:right w:w="0" w:type="dxa"/>
            </w:tcMar>
          </w:tcPr>
          <w:p w14:paraId="385399F5" w14:textId="77777777" w:rsidR="008A131A" w:rsidRPr="00C76E35" w:rsidRDefault="00D338B9" w:rsidP="00D338B9">
            <w:pPr>
              <w:pStyle w:val="ListBullet"/>
              <w:numPr>
                <w:ilvl w:val="0"/>
                <w:numId w:val="4"/>
              </w:numPr>
              <w:spacing w:after="10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Works with many types of software and operating systems such as Office 365, SQL Server, MySQL, Azure, Eclipse, IntelliJ IDEA, BlueJ, Acrobat, Photoshop, Fireworks, Dreamweaver, Director, Vim, Windows, Mac OS, and Linux</w:t>
            </w:r>
          </w:p>
        </w:tc>
      </w:tr>
    </w:tbl>
    <w:p w14:paraId="700CC24D" w14:textId="77777777" w:rsidR="00F650A9" w:rsidRPr="0070237E" w:rsidRDefault="00F650A9" w:rsidP="0070237E"/>
    <w:p w14:paraId="34870287" w14:textId="77777777" w:rsidR="00434074" w:rsidRDefault="00E36B02" w:rsidP="00434074">
      <w:pPr>
        <w:pStyle w:val="Heading1"/>
      </w:pPr>
      <w:sdt>
        <w:sdtPr>
          <w:alias w:val="Activities:"/>
          <w:tag w:val="Activities:"/>
          <w:id w:val="1035625348"/>
          <w:placeholder>
            <w:docPart w:val="7AB35B1C2D4E41D7B8373454B0D9D73C"/>
          </w:placeholder>
          <w:temporary/>
          <w:showingPlcHdr/>
          <w15:appearance w15:val="hidden"/>
        </w:sdtPr>
        <w:sdtEndPr/>
        <w:sdtContent>
          <w:r w:rsidR="00434074" w:rsidRPr="00F650A9">
            <w:rPr>
              <w:sz w:val="32"/>
            </w:rPr>
            <w:t>Activities</w:t>
          </w:r>
        </w:sdtContent>
      </w:sdt>
    </w:p>
    <w:p w14:paraId="3A78C6F1" w14:textId="77777777" w:rsidR="00001854" w:rsidRPr="00C76E35" w:rsidRDefault="00D338B9" w:rsidP="00001854">
      <w:pPr>
        <w:pStyle w:val="Heading3"/>
        <w:rPr>
          <w:color w:val="000000" w:themeColor="text1"/>
          <w:sz w:val="20"/>
          <w:szCs w:val="20"/>
        </w:rPr>
      </w:pPr>
      <w:r w:rsidRPr="00C76E35">
        <w:rPr>
          <w:color w:val="000000" w:themeColor="text1"/>
          <w:sz w:val="20"/>
          <w:szCs w:val="20"/>
        </w:rPr>
        <w:t>Sept</w:t>
      </w:r>
      <w:r w:rsidR="00001854" w:rsidRPr="00C76E35">
        <w:rPr>
          <w:color w:val="000000" w:themeColor="text1"/>
          <w:sz w:val="20"/>
          <w:szCs w:val="20"/>
        </w:rPr>
        <w:t xml:space="preserve"> 201</w:t>
      </w:r>
      <w:r w:rsidRPr="00C76E35">
        <w:rPr>
          <w:color w:val="000000" w:themeColor="text1"/>
          <w:sz w:val="20"/>
          <w:szCs w:val="20"/>
        </w:rPr>
        <w:t>6</w:t>
      </w:r>
      <w:r w:rsidR="00001854" w:rsidRPr="00C76E35">
        <w:rPr>
          <w:color w:val="000000" w:themeColor="text1"/>
          <w:sz w:val="20"/>
          <w:szCs w:val="20"/>
        </w:rPr>
        <w:t xml:space="preserve"> – Present</w:t>
      </w:r>
    </w:p>
    <w:p w14:paraId="4674D37B" w14:textId="77777777" w:rsidR="00D338B9" w:rsidRDefault="00D338B9" w:rsidP="00001854">
      <w:pPr>
        <w:pStyle w:val="Heading2"/>
        <w:rPr>
          <w:color w:val="00B050"/>
          <w:sz w:val="24"/>
          <w:szCs w:val="24"/>
        </w:rPr>
      </w:pPr>
      <w:r>
        <w:rPr>
          <w:color w:val="00B050"/>
          <w:sz w:val="24"/>
          <w:szCs w:val="24"/>
        </w:rPr>
        <w:t>English Tutor</w:t>
      </w:r>
    </w:p>
    <w:p w14:paraId="0AE1FDEA" w14:textId="77777777" w:rsidR="00001854" w:rsidRPr="00C76E35" w:rsidRDefault="00D338B9" w:rsidP="00001854">
      <w:pPr>
        <w:pStyle w:val="Heading2"/>
        <w:rPr>
          <w:color w:val="000000" w:themeColor="text1"/>
          <w:sz w:val="24"/>
          <w:szCs w:val="24"/>
        </w:rPr>
      </w:pPr>
      <w:r w:rsidRPr="00C76E35">
        <w:rPr>
          <w:rStyle w:val="Emphasis"/>
          <w:color w:val="000000" w:themeColor="text1"/>
          <w:sz w:val="24"/>
          <w:szCs w:val="24"/>
        </w:rPr>
        <w:t>Portland Community College Student Learning Center</w:t>
      </w:r>
      <w:r w:rsidR="00001854" w:rsidRPr="00C76E35">
        <w:rPr>
          <w:rStyle w:val="Emphasis"/>
          <w:color w:val="000000" w:themeColor="text1"/>
          <w:sz w:val="24"/>
          <w:szCs w:val="24"/>
        </w:rPr>
        <w:t xml:space="preserve">, </w:t>
      </w:r>
      <w:r w:rsidRPr="00C76E35">
        <w:rPr>
          <w:rStyle w:val="Emphasis"/>
          <w:b w:val="0"/>
          <w:color w:val="000000" w:themeColor="text1"/>
          <w:sz w:val="24"/>
          <w:szCs w:val="24"/>
        </w:rPr>
        <w:t>Portland</w:t>
      </w:r>
      <w:r w:rsidR="00001854" w:rsidRPr="00C76E35">
        <w:rPr>
          <w:rStyle w:val="Emphasis"/>
          <w:b w:val="0"/>
          <w:color w:val="000000" w:themeColor="text1"/>
          <w:sz w:val="24"/>
          <w:szCs w:val="24"/>
        </w:rPr>
        <w:t>, OR</w:t>
      </w:r>
    </w:p>
    <w:p w14:paraId="1AD6A086" w14:textId="77777777" w:rsidR="00D338B9" w:rsidRPr="00C76E35" w:rsidRDefault="00D338B9" w:rsidP="00D338B9">
      <w:pPr>
        <w:pStyle w:val="ListParagraph"/>
        <w:numPr>
          <w:ilvl w:val="0"/>
          <w:numId w:val="15"/>
        </w:numPr>
        <w:spacing w:after="6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Communicated with students from diverse and international backgrounds</w:t>
      </w:r>
    </w:p>
    <w:p w14:paraId="36D8F618" w14:textId="77777777" w:rsidR="00D338B9" w:rsidRPr="00C76E35" w:rsidRDefault="00D338B9" w:rsidP="00D338B9">
      <w:pPr>
        <w:pStyle w:val="ListParagraph"/>
        <w:numPr>
          <w:ilvl w:val="0"/>
          <w:numId w:val="15"/>
        </w:numPr>
        <w:spacing w:after="6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Responded to native and non-native speakers by tailoring instruction to individuals</w:t>
      </w:r>
    </w:p>
    <w:p w14:paraId="3C65C026" w14:textId="77777777" w:rsidR="00BC7376" w:rsidRPr="00C76E35" w:rsidRDefault="00D338B9" w:rsidP="00D338B9">
      <w:pPr>
        <w:pStyle w:val="ListParagraph"/>
        <w:numPr>
          <w:ilvl w:val="0"/>
          <w:numId w:val="15"/>
        </w:numPr>
        <w:spacing w:after="0"/>
        <w:rPr>
          <w:rFonts w:ascii="Times New Roman" w:hAnsi="Times New Roman" w:cs="Times New Roman"/>
          <w:color w:val="000000" w:themeColor="text1"/>
          <w:sz w:val="24"/>
          <w:szCs w:val="24"/>
        </w:rPr>
      </w:pPr>
      <w:r w:rsidRPr="00C76E35">
        <w:rPr>
          <w:rFonts w:ascii="Times New Roman" w:hAnsi="Times New Roman" w:cs="Times New Roman"/>
          <w:color w:val="000000" w:themeColor="text1"/>
          <w:sz w:val="24"/>
          <w:szCs w:val="24"/>
        </w:rPr>
        <w:t>Adapted when presented with unexpected situations and fast-paced student rotation</w:t>
      </w:r>
    </w:p>
    <w:sectPr w:rsidR="00BC7376" w:rsidRPr="00C76E35" w:rsidSect="00235D2D">
      <w:footerReference w:type="default" r:id="rId10"/>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32564" w14:textId="77777777" w:rsidR="00E36B02" w:rsidRDefault="00E36B02" w:rsidP="00725803">
      <w:pPr>
        <w:spacing w:after="0"/>
      </w:pPr>
      <w:r>
        <w:separator/>
      </w:r>
    </w:p>
  </w:endnote>
  <w:endnote w:type="continuationSeparator" w:id="0">
    <w:p w14:paraId="77CCE72E" w14:textId="77777777" w:rsidR="00E36B02" w:rsidRDefault="00E36B0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1899BB56" w14:textId="77777777" w:rsidR="005A4A49" w:rsidRDefault="005A4A49">
        <w:pPr>
          <w:pStyle w:val="Footer"/>
        </w:pPr>
        <w:r>
          <w:fldChar w:fldCharType="begin"/>
        </w:r>
        <w:r>
          <w:instrText xml:space="preserve"> PAGE   \* MERGEFORMAT </w:instrText>
        </w:r>
        <w:r>
          <w:fldChar w:fldCharType="separate"/>
        </w:r>
        <w:r w:rsidR="00D338B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6E17" w14:textId="77777777" w:rsidR="00E36B02" w:rsidRDefault="00E36B02" w:rsidP="00725803">
      <w:pPr>
        <w:spacing w:after="0"/>
      </w:pPr>
      <w:r>
        <w:separator/>
      </w:r>
    </w:p>
  </w:footnote>
  <w:footnote w:type="continuationSeparator" w:id="0">
    <w:p w14:paraId="1B27F7E1" w14:textId="77777777" w:rsidR="00E36B02" w:rsidRDefault="00E36B0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2B3465"/>
    <w:multiLevelType w:val="hybridMultilevel"/>
    <w:tmpl w:val="6B96D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0A598D"/>
    <w:multiLevelType w:val="hybridMultilevel"/>
    <w:tmpl w:val="A2CE66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58F7EBB"/>
    <w:multiLevelType w:val="hybridMultilevel"/>
    <w:tmpl w:val="334E8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98"/>
    <w:rsid w:val="00001854"/>
    <w:rsid w:val="00025E77"/>
    <w:rsid w:val="00027312"/>
    <w:rsid w:val="0005128C"/>
    <w:rsid w:val="000645F2"/>
    <w:rsid w:val="00082F03"/>
    <w:rsid w:val="000835A0"/>
    <w:rsid w:val="000934A2"/>
    <w:rsid w:val="001528B0"/>
    <w:rsid w:val="00154260"/>
    <w:rsid w:val="00176B31"/>
    <w:rsid w:val="00196977"/>
    <w:rsid w:val="001B0955"/>
    <w:rsid w:val="00227784"/>
    <w:rsid w:val="00233FE1"/>
    <w:rsid w:val="00235D2D"/>
    <w:rsid w:val="0023705D"/>
    <w:rsid w:val="00250A31"/>
    <w:rsid w:val="00251C13"/>
    <w:rsid w:val="002663F6"/>
    <w:rsid w:val="002922D0"/>
    <w:rsid w:val="002C406B"/>
    <w:rsid w:val="002F10C8"/>
    <w:rsid w:val="00340B03"/>
    <w:rsid w:val="00380AE7"/>
    <w:rsid w:val="003A6943"/>
    <w:rsid w:val="00410BA2"/>
    <w:rsid w:val="00417DFC"/>
    <w:rsid w:val="00434074"/>
    <w:rsid w:val="00436DE5"/>
    <w:rsid w:val="00463C3B"/>
    <w:rsid w:val="004937AE"/>
    <w:rsid w:val="004E2970"/>
    <w:rsid w:val="005026DD"/>
    <w:rsid w:val="00513EFC"/>
    <w:rsid w:val="00516F1D"/>
    <w:rsid w:val="0052113B"/>
    <w:rsid w:val="00564951"/>
    <w:rsid w:val="00566A05"/>
    <w:rsid w:val="00573BF9"/>
    <w:rsid w:val="005A4A49"/>
    <w:rsid w:val="005B1D68"/>
    <w:rsid w:val="005D49D9"/>
    <w:rsid w:val="005F540A"/>
    <w:rsid w:val="00611919"/>
    <w:rsid w:val="00611B37"/>
    <w:rsid w:val="006252B4"/>
    <w:rsid w:val="00630318"/>
    <w:rsid w:val="00645292"/>
    <w:rsid w:val="00646BA2"/>
    <w:rsid w:val="00665AA1"/>
    <w:rsid w:val="0067376C"/>
    <w:rsid w:val="00675EA0"/>
    <w:rsid w:val="006C08A0"/>
    <w:rsid w:val="006C47D8"/>
    <w:rsid w:val="006D2D08"/>
    <w:rsid w:val="006E526D"/>
    <w:rsid w:val="006F26A2"/>
    <w:rsid w:val="0070237E"/>
    <w:rsid w:val="00725803"/>
    <w:rsid w:val="00725CB5"/>
    <w:rsid w:val="007307A3"/>
    <w:rsid w:val="00752315"/>
    <w:rsid w:val="00795ECF"/>
    <w:rsid w:val="007E3E6A"/>
    <w:rsid w:val="00844398"/>
    <w:rsid w:val="00845650"/>
    <w:rsid w:val="00857E6B"/>
    <w:rsid w:val="008968C4"/>
    <w:rsid w:val="008A131A"/>
    <w:rsid w:val="008D7C1C"/>
    <w:rsid w:val="0091111F"/>
    <w:rsid w:val="00912601"/>
    <w:rsid w:val="0092291B"/>
    <w:rsid w:val="00932D92"/>
    <w:rsid w:val="009338D8"/>
    <w:rsid w:val="0095272C"/>
    <w:rsid w:val="00972024"/>
    <w:rsid w:val="00983FA2"/>
    <w:rsid w:val="009A0D01"/>
    <w:rsid w:val="009A6D74"/>
    <w:rsid w:val="009F04D2"/>
    <w:rsid w:val="009F2BA7"/>
    <w:rsid w:val="009F6DA0"/>
    <w:rsid w:val="00A01182"/>
    <w:rsid w:val="00A16674"/>
    <w:rsid w:val="00A23224"/>
    <w:rsid w:val="00AD13CB"/>
    <w:rsid w:val="00AD3FD8"/>
    <w:rsid w:val="00B370A8"/>
    <w:rsid w:val="00B626CB"/>
    <w:rsid w:val="00BC308A"/>
    <w:rsid w:val="00BC7376"/>
    <w:rsid w:val="00BD669A"/>
    <w:rsid w:val="00BE05D8"/>
    <w:rsid w:val="00C13F2B"/>
    <w:rsid w:val="00C37417"/>
    <w:rsid w:val="00C43D65"/>
    <w:rsid w:val="00C76E35"/>
    <w:rsid w:val="00C84833"/>
    <w:rsid w:val="00C8746C"/>
    <w:rsid w:val="00C9044F"/>
    <w:rsid w:val="00CD5FEB"/>
    <w:rsid w:val="00D066EC"/>
    <w:rsid w:val="00D2420D"/>
    <w:rsid w:val="00D30382"/>
    <w:rsid w:val="00D338B9"/>
    <w:rsid w:val="00D413F9"/>
    <w:rsid w:val="00D44E50"/>
    <w:rsid w:val="00D536B3"/>
    <w:rsid w:val="00D86F41"/>
    <w:rsid w:val="00D90060"/>
    <w:rsid w:val="00D92B95"/>
    <w:rsid w:val="00DF43F3"/>
    <w:rsid w:val="00E03F71"/>
    <w:rsid w:val="00E154B5"/>
    <w:rsid w:val="00E20726"/>
    <w:rsid w:val="00E232F0"/>
    <w:rsid w:val="00E36B02"/>
    <w:rsid w:val="00E4555A"/>
    <w:rsid w:val="00E52791"/>
    <w:rsid w:val="00E83195"/>
    <w:rsid w:val="00EC7E40"/>
    <w:rsid w:val="00ED27CB"/>
    <w:rsid w:val="00EE011E"/>
    <w:rsid w:val="00F00A4F"/>
    <w:rsid w:val="00F101DA"/>
    <w:rsid w:val="00F33CD8"/>
    <w:rsid w:val="00F60FDB"/>
    <w:rsid w:val="00F650A9"/>
    <w:rsid w:val="00F72277"/>
    <w:rsid w:val="00FD1DE2"/>
    <w:rsid w:val="00FE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BCA0"/>
  <w15:chartTrackingRefBased/>
  <w15:docId w15:val="{2E201978-C17E-4D4D-AC09-2200F410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3293">
      <w:bodyDiv w:val="1"/>
      <w:marLeft w:val="0"/>
      <w:marRight w:val="0"/>
      <w:marTop w:val="0"/>
      <w:marBottom w:val="0"/>
      <w:divBdr>
        <w:top w:val="none" w:sz="0" w:space="0" w:color="auto"/>
        <w:left w:val="none" w:sz="0" w:space="0" w:color="auto"/>
        <w:bottom w:val="none" w:sz="0" w:space="0" w:color="auto"/>
        <w:right w:val="none" w:sz="0" w:space="0" w:color="auto"/>
      </w:divBdr>
    </w:div>
    <w:div w:id="595215243">
      <w:bodyDiv w:val="1"/>
      <w:marLeft w:val="0"/>
      <w:marRight w:val="0"/>
      <w:marTop w:val="0"/>
      <w:marBottom w:val="0"/>
      <w:divBdr>
        <w:top w:val="none" w:sz="0" w:space="0" w:color="auto"/>
        <w:left w:val="none" w:sz="0" w:space="0" w:color="auto"/>
        <w:bottom w:val="none" w:sz="0" w:space="0" w:color="auto"/>
        <w:right w:val="none" w:sz="0" w:space="0" w:color="auto"/>
      </w:divBdr>
    </w:div>
    <w:div w:id="743986897">
      <w:bodyDiv w:val="1"/>
      <w:marLeft w:val="0"/>
      <w:marRight w:val="0"/>
      <w:marTop w:val="0"/>
      <w:marBottom w:val="0"/>
      <w:divBdr>
        <w:top w:val="none" w:sz="0" w:space="0" w:color="auto"/>
        <w:left w:val="none" w:sz="0" w:space="0" w:color="auto"/>
        <w:bottom w:val="none" w:sz="0" w:space="0" w:color="auto"/>
        <w:right w:val="none" w:sz="0" w:space="0" w:color="auto"/>
      </w:divBdr>
    </w:div>
    <w:div w:id="753742051">
      <w:bodyDiv w:val="1"/>
      <w:marLeft w:val="0"/>
      <w:marRight w:val="0"/>
      <w:marTop w:val="0"/>
      <w:marBottom w:val="0"/>
      <w:divBdr>
        <w:top w:val="none" w:sz="0" w:space="0" w:color="auto"/>
        <w:left w:val="none" w:sz="0" w:space="0" w:color="auto"/>
        <w:bottom w:val="none" w:sz="0" w:space="0" w:color="auto"/>
        <w:right w:val="none" w:sz="0" w:space="0" w:color="auto"/>
      </w:divBdr>
    </w:div>
    <w:div w:id="885290151">
      <w:bodyDiv w:val="1"/>
      <w:marLeft w:val="0"/>
      <w:marRight w:val="0"/>
      <w:marTop w:val="0"/>
      <w:marBottom w:val="0"/>
      <w:divBdr>
        <w:top w:val="none" w:sz="0" w:space="0" w:color="auto"/>
        <w:left w:val="none" w:sz="0" w:space="0" w:color="auto"/>
        <w:bottom w:val="none" w:sz="0" w:space="0" w:color="auto"/>
        <w:right w:val="none" w:sz="0" w:space="0" w:color="auto"/>
      </w:divBdr>
    </w:div>
    <w:div w:id="1565604826">
      <w:bodyDiv w:val="1"/>
      <w:marLeft w:val="0"/>
      <w:marRight w:val="0"/>
      <w:marTop w:val="0"/>
      <w:marBottom w:val="0"/>
      <w:divBdr>
        <w:top w:val="none" w:sz="0" w:space="0" w:color="auto"/>
        <w:left w:val="none" w:sz="0" w:space="0" w:color="auto"/>
        <w:bottom w:val="none" w:sz="0" w:space="0" w:color="auto"/>
        <w:right w:val="none" w:sz="0" w:space="0" w:color="auto"/>
      </w:divBdr>
    </w:div>
    <w:div w:id="190514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evin\Downloads\tf164024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F736394AB04B9584EDDE9A45800731"/>
        <w:category>
          <w:name w:val="General"/>
          <w:gallery w:val="placeholder"/>
        </w:category>
        <w:types>
          <w:type w:val="bbPlcHdr"/>
        </w:types>
        <w:behaviors>
          <w:behavior w:val="content"/>
        </w:behaviors>
        <w:guid w:val="{C82EC518-CA20-4DBD-B609-24C162B9539D}"/>
      </w:docPartPr>
      <w:docPartBody>
        <w:p w:rsidR="00203025" w:rsidRDefault="009807A8">
          <w:pPr>
            <w:pStyle w:val="CFF736394AB04B9584EDDE9A45800731"/>
          </w:pPr>
          <w:r w:rsidRPr="009D0878">
            <w:t>Phone</w:t>
          </w:r>
        </w:p>
      </w:docPartBody>
    </w:docPart>
    <w:docPart>
      <w:docPartPr>
        <w:name w:val="4FC28208465B4B5BBA335223B850D25E"/>
        <w:category>
          <w:name w:val="General"/>
          <w:gallery w:val="placeholder"/>
        </w:category>
        <w:types>
          <w:type w:val="bbPlcHdr"/>
        </w:types>
        <w:behaviors>
          <w:behavior w:val="content"/>
        </w:behaviors>
        <w:guid w:val="{E753A1FF-C3BB-4F75-882D-FC01A70AB641}"/>
      </w:docPartPr>
      <w:docPartBody>
        <w:p w:rsidR="00203025" w:rsidRDefault="009807A8">
          <w:pPr>
            <w:pStyle w:val="4FC28208465B4B5BBA335223B850D25E"/>
          </w:pPr>
          <w:r w:rsidRPr="009D0878">
            <w:t>Email</w:t>
          </w:r>
        </w:p>
      </w:docPartBody>
    </w:docPart>
    <w:docPart>
      <w:docPartPr>
        <w:name w:val="6B2A59727BEE42E7AEA445EF38CA2CB1"/>
        <w:category>
          <w:name w:val="General"/>
          <w:gallery w:val="placeholder"/>
        </w:category>
        <w:types>
          <w:type w:val="bbPlcHdr"/>
        </w:types>
        <w:behaviors>
          <w:behavior w:val="content"/>
        </w:behaviors>
        <w:guid w:val="{CEC27C3B-2261-4D3F-942B-08228E276A68}"/>
      </w:docPartPr>
      <w:docPartBody>
        <w:p w:rsidR="00203025" w:rsidRDefault="009807A8">
          <w:pPr>
            <w:pStyle w:val="6B2A59727BEE42E7AEA445EF38CA2CB1"/>
          </w:pPr>
          <w:r w:rsidRPr="00AD3FD8">
            <w:t>Experience</w:t>
          </w:r>
        </w:p>
      </w:docPartBody>
    </w:docPart>
    <w:docPart>
      <w:docPartPr>
        <w:name w:val="7AB35B1C2D4E41D7B8373454B0D9D73C"/>
        <w:category>
          <w:name w:val="General"/>
          <w:gallery w:val="placeholder"/>
        </w:category>
        <w:types>
          <w:type w:val="bbPlcHdr"/>
        </w:types>
        <w:behaviors>
          <w:behavior w:val="content"/>
        </w:behaviors>
        <w:guid w:val="{0B31B634-4B75-4191-BDA1-2D1428F71F4D}"/>
      </w:docPartPr>
      <w:docPartBody>
        <w:p w:rsidR="00203025" w:rsidRDefault="009807A8">
          <w:pPr>
            <w:pStyle w:val="7AB35B1C2D4E41D7B8373454B0D9D73C"/>
          </w:pPr>
          <w:r w:rsidRPr="00434074">
            <w:t>Activities</w:t>
          </w:r>
        </w:p>
      </w:docPartBody>
    </w:docPart>
    <w:docPart>
      <w:docPartPr>
        <w:name w:val="BA563EC08E0448C3A45CB94B8C3B205B"/>
        <w:category>
          <w:name w:val="General"/>
          <w:gallery w:val="placeholder"/>
        </w:category>
        <w:types>
          <w:type w:val="bbPlcHdr"/>
        </w:types>
        <w:behaviors>
          <w:behavior w:val="content"/>
        </w:behaviors>
        <w:guid w:val="{0AB3DF5A-CD5D-45E0-AEA3-897DCB9CED83}"/>
      </w:docPartPr>
      <w:docPartBody>
        <w:p w:rsidR="00203025" w:rsidRDefault="00EE1252" w:rsidP="00EE1252">
          <w:pPr>
            <w:pStyle w:val="BA563EC08E0448C3A45CB94B8C3B205B"/>
          </w:pPr>
          <w:r>
            <w:t>Skills</w:t>
          </w:r>
        </w:p>
      </w:docPartBody>
    </w:docPart>
    <w:docPart>
      <w:docPartPr>
        <w:name w:val="B79189E3AF3641B69A11E0C9D025441D"/>
        <w:category>
          <w:name w:val="General"/>
          <w:gallery w:val="placeholder"/>
        </w:category>
        <w:types>
          <w:type w:val="bbPlcHdr"/>
        </w:types>
        <w:behaviors>
          <w:behavior w:val="content"/>
        </w:behaviors>
        <w:guid w:val="{E5B9ABC2-32E3-4DF6-A0F4-439E41CE7325}"/>
      </w:docPartPr>
      <w:docPartBody>
        <w:p w:rsidR="00203025" w:rsidRDefault="00EE1252" w:rsidP="00EE1252">
          <w:pPr>
            <w:pStyle w:val="B79189E3AF3641B69A11E0C9D025441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2"/>
    <w:rsid w:val="000A0144"/>
    <w:rsid w:val="00203025"/>
    <w:rsid w:val="0092788F"/>
    <w:rsid w:val="009807A8"/>
    <w:rsid w:val="009C365C"/>
    <w:rsid w:val="00EE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528DCA476641978D45651D4D0A038D">
    <w:name w:val="98528DCA476641978D45651D4D0A038D"/>
  </w:style>
  <w:style w:type="paragraph" w:customStyle="1" w:styleId="820892E8B57A4A838BAF52D01AB913BB">
    <w:name w:val="820892E8B57A4A838BAF52D01AB913BB"/>
  </w:style>
  <w:style w:type="paragraph" w:customStyle="1" w:styleId="AAECB21AD789402C905DA00D36F61689">
    <w:name w:val="AAECB21AD789402C905DA00D36F61689"/>
  </w:style>
  <w:style w:type="paragraph" w:customStyle="1" w:styleId="CFF736394AB04B9584EDDE9A45800731">
    <w:name w:val="CFF736394AB04B9584EDDE9A45800731"/>
  </w:style>
  <w:style w:type="paragraph" w:customStyle="1" w:styleId="4FC28208465B4B5BBA335223B850D25E">
    <w:name w:val="4FC28208465B4B5BBA335223B850D25E"/>
  </w:style>
  <w:style w:type="paragraph" w:customStyle="1" w:styleId="BD62FDB9F1AE4FC8A4C60EC814D23C08">
    <w:name w:val="BD62FDB9F1AE4FC8A4C60EC814D23C08"/>
  </w:style>
  <w:style w:type="paragraph" w:customStyle="1" w:styleId="13F8F014D270492BBB2BC25FD9ECE640">
    <w:name w:val="13F8F014D270492BBB2BC25FD9ECE640"/>
  </w:style>
  <w:style w:type="paragraph" w:customStyle="1" w:styleId="5EBFA9290E3444C6A5B3D84086F75E90">
    <w:name w:val="5EBFA9290E3444C6A5B3D84086F75E90"/>
  </w:style>
  <w:style w:type="paragraph" w:customStyle="1" w:styleId="B4657C352EFD488EB700047E6D5D4A6E">
    <w:name w:val="B4657C352EFD488EB700047E6D5D4A6E"/>
  </w:style>
  <w:style w:type="paragraph" w:customStyle="1" w:styleId="7A4E0F07463B411AB752E7E09E088E3B">
    <w:name w:val="7A4E0F07463B411AB752E7E09E088E3B"/>
  </w:style>
  <w:style w:type="paragraph" w:customStyle="1" w:styleId="4626812948AE408DB56CFF1449B15656">
    <w:name w:val="4626812948AE408DB56CFF1449B15656"/>
  </w:style>
  <w:style w:type="paragraph" w:customStyle="1" w:styleId="4A1C11E956BF4719A5AD4ACB3A3A7EC1">
    <w:name w:val="4A1C11E956BF4719A5AD4ACB3A3A7EC1"/>
  </w:style>
  <w:style w:type="paragraph" w:customStyle="1" w:styleId="C5C1BC03D23E49F49B7591DB2E28FF96">
    <w:name w:val="C5C1BC03D23E49F49B7591DB2E28FF96"/>
  </w:style>
  <w:style w:type="paragraph" w:customStyle="1" w:styleId="6A6F81C1F86745589A589AD51D50AD42">
    <w:name w:val="6A6F81C1F86745589A589AD51D50AD42"/>
  </w:style>
  <w:style w:type="paragraph" w:customStyle="1" w:styleId="6B2A59727BEE42E7AEA445EF38CA2CB1">
    <w:name w:val="6B2A59727BEE42E7AEA445EF38CA2CB1"/>
  </w:style>
  <w:style w:type="paragraph" w:customStyle="1" w:styleId="817AD82E7B5047528D43C646D4C058AB">
    <w:name w:val="817AD82E7B5047528D43C646D4C058AB"/>
  </w:style>
  <w:style w:type="paragraph" w:customStyle="1" w:styleId="F64B90915A6543099E710EC8A4860D46">
    <w:name w:val="F64B90915A6543099E710EC8A4860D46"/>
  </w:style>
  <w:style w:type="paragraph" w:customStyle="1" w:styleId="5B26B4A88F814F74AAB379D43040E2E9">
    <w:name w:val="5B26B4A88F814F74AAB379D43040E2E9"/>
  </w:style>
  <w:style w:type="character" w:styleId="Emphasis">
    <w:name w:val="Emphasis"/>
    <w:basedOn w:val="DefaultParagraphFont"/>
    <w:uiPriority w:val="20"/>
    <w:qFormat/>
    <w:rPr>
      <w:b w:val="0"/>
      <w:i w:val="0"/>
      <w:iCs/>
      <w:color w:val="595959" w:themeColor="text1" w:themeTint="A6"/>
    </w:rPr>
  </w:style>
  <w:style w:type="paragraph" w:customStyle="1" w:styleId="A14ADA1BB2214206BEE0498726621F89">
    <w:name w:val="A14ADA1BB2214206BEE0498726621F89"/>
  </w:style>
  <w:style w:type="paragraph" w:customStyle="1" w:styleId="98B54CB6D87846C4A335F1809CC4D766">
    <w:name w:val="98B54CB6D87846C4A335F1809CC4D766"/>
  </w:style>
  <w:style w:type="paragraph" w:customStyle="1" w:styleId="014F9A276C24402D8255C31E14F03BCD">
    <w:name w:val="014F9A276C24402D8255C31E14F03BCD"/>
  </w:style>
  <w:style w:type="paragraph" w:customStyle="1" w:styleId="6121F911E31D4E94A7B5D124171416F0">
    <w:name w:val="6121F911E31D4E94A7B5D124171416F0"/>
  </w:style>
  <w:style w:type="paragraph" w:customStyle="1" w:styleId="6BD435535DB6424BA10DFFA1C8482244">
    <w:name w:val="6BD435535DB6424BA10DFFA1C8482244"/>
  </w:style>
  <w:style w:type="paragraph" w:customStyle="1" w:styleId="4DADDC087AF449D4846CE833B5FFEFFC">
    <w:name w:val="4DADDC087AF449D4846CE833B5FFEFFC"/>
  </w:style>
  <w:style w:type="paragraph" w:customStyle="1" w:styleId="E0EF6BA6292043F9AE0C77B04117B318">
    <w:name w:val="E0EF6BA6292043F9AE0C77B04117B318"/>
  </w:style>
  <w:style w:type="paragraph" w:customStyle="1" w:styleId="C6000D447EE6447E84767EEE95759E17">
    <w:name w:val="C6000D447EE6447E84767EEE95759E17"/>
  </w:style>
  <w:style w:type="paragraph" w:customStyle="1" w:styleId="C37A8683AA444F95A89B4B8F74AE410D">
    <w:name w:val="C37A8683AA444F95A89B4B8F74AE410D"/>
  </w:style>
  <w:style w:type="paragraph" w:customStyle="1" w:styleId="99A01682CB70414EBE8D938A5D2C753A">
    <w:name w:val="99A01682CB70414EBE8D938A5D2C753A"/>
  </w:style>
  <w:style w:type="paragraph" w:customStyle="1" w:styleId="FA4C53277774488CA75C2F6E13895955">
    <w:name w:val="FA4C53277774488CA75C2F6E13895955"/>
  </w:style>
  <w:style w:type="paragraph" w:customStyle="1" w:styleId="3AD4D745B2A3492D84B99973BC882F08">
    <w:name w:val="3AD4D745B2A3492D84B99973BC882F08"/>
  </w:style>
  <w:style w:type="paragraph" w:customStyle="1" w:styleId="817C3209D3964D91997C1ABC65F7C44C">
    <w:name w:val="817C3209D3964D91997C1ABC65F7C44C"/>
  </w:style>
  <w:style w:type="paragraph" w:customStyle="1" w:styleId="3481DBEF87E24609BBAFDA6D0FDE16C6">
    <w:name w:val="3481DBEF87E24609BBAFDA6D0FDE16C6"/>
  </w:style>
  <w:style w:type="paragraph" w:customStyle="1" w:styleId="637B82E45AF44D349F0BAA8E000D7F51">
    <w:name w:val="637B82E45AF44D349F0BAA8E000D7F51"/>
  </w:style>
  <w:style w:type="paragraph" w:customStyle="1" w:styleId="DF3114DAB58D4EC39D99981464AB0691">
    <w:name w:val="DF3114DAB58D4EC39D99981464AB0691"/>
  </w:style>
  <w:style w:type="paragraph" w:customStyle="1" w:styleId="464F8EE6EAF24CFF8C4F5CDB79FA5419">
    <w:name w:val="464F8EE6EAF24CFF8C4F5CDB79FA5419"/>
  </w:style>
  <w:style w:type="paragraph" w:customStyle="1" w:styleId="F10411C4E731468A8D0DFE111DA396E8">
    <w:name w:val="F10411C4E731468A8D0DFE111DA396E8"/>
  </w:style>
  <w:style w:type="paragraph" w:customStyle="1" w:styleId="7AB35B1C2D4E41D7B8373454B0D9D73C">
    <w:name w:val="7AB35B1C2D4E41D7B8373454B0D9D73C"/>
  </w:style>
  <w:style w:type="paragraph" w:customStyle="1" w:styleId="095217BDBA464EC592FC3860F5B8AF30">
    <w:name w:val="095217BDBA464EC592FC3860F5B8AF30"/>
  </w:style>
  <w:style w:type="paragraph" w:customStyle="1" w:styleId="BA563EC08E0448C3A45CB94B8C3B205B">
    <w:name w:val="BA563EC08E0448C3A45CB94B8C3B205B"/>
    <w:rsid w:val="00EE1252"/>
  </w:style>
  <w:style w:type="paragraph" w:customStyle="1" w:styleId="3D33E30DDA4F4CE4937587FFF6C690ED">
    <w:name w:val="3D33E30DDA4F4CE4937587FFF6C690ED"/>
    <w:rsid w:val="00EE1252"/>
  </w:style>
  <w:style w:type="paragraph" w:customStyle="1" w:styleId="B79189E3AF3641B69A11E0C9D025441D">
    <w:name w:val="B79189E3AF3641B69A11E0C9D025441D"/>
    <w:rsid w:val="00EE1252"/>
  </w:style>
  <w:style w:type="paragraph" w:customStyle="1" w:styleId="BE1146130B574291A6B9252E555F0AD4">
    <w:name w:val="BE1146130B574291A6B9252E555F0AD4"/>
    <w:rsid w:val="00EE1252"/>
  </w:style>
  <w:style w:type="paragraph" w:customStyle="1" w:styleId="4943F6BCF18743C2B035777A18641C43">
    <w:name w:val="4943F6BCF18743C2B035777A18641C43"/>
    <w:rsid w:val="00EE1252"/>
  </w:style>
  <w:style w:type="paragraph" w:customStyle="1" w:styleId="28C944B11CB048CB8BA5BC930AFA1A43">
    <w:name w:val="28C944B11CB048CB8BA5BC930AFA1A43"/>
    <w:rsid w:val="00EE1252"/>
  </w:style>
  <w:style w:type="paragraph" w:customStyle="1" w:styleId="04D3BD490E6143A2AFB77DF0C3FB451C">
    <w:name w:val="04D3BD490E6143A2AFB77DF0C3FB451C"/>
    <w:rsid w:val="00EE1252"/>
  </w:style>
  <w:style w:type="paragraph" w:customStyle="1" w:styleId="6A0064FC78F94FBC9DF0D274FDD85107">
    <w:name w:val="6A0064FC78F94FBC9DF0D274FDD85107"/>
    <w:rsid w:val="00EE1252"/>
  </w:style>
  <w:style w:type="paragraph" w:customStyle="1" w:styleId="861F3ECD2B45454685A971AA080BA396">
    <w:name w:val="861F3ECD2B45454685A971AA080BA396"/>
    <w:rsid w:val="00EE1252"/>
  </w:style>
  <w:style w:type="paragraph" w:customStyle="1" w:styleId="0A98B5130B73463ABF191F92D32E125F">
    <w:name w:val="0A98B5130B73463ABF191F92D32E125F"/>
    <w:rsid w:val="00EE1252"/>
  </w:style>
  <w:style w:type="paragraph" w:customStyle="1" w:styleId="5FB5188B95FA4A54B72050028F14522F">
    <w:name w:val="5FB5188B95FA4A54B72050028F14522F"/>
    <w:rsid w:val="00EE1252"/>
  </w:style>
  <w:style w:type="paragraph" w:customStyle="1" w:styleId="6FBB6FD442924A2EA8EB3BE5F05A0B8D">
    <w:name w:val="6FBB6FD442924A2EA8EB3BE5F05A0B8D"/>
    <w:rsid w:val="00EE1252"/>
  </w:style>
  <w:style w:type="paragraph" w:customStyle="1" w:styleId="B78C1944481149019AC147518EF22A77">
    <w:name w:val="B78C1944481149019AC147518EF22A77"/>
    <w:rsid w:val="00EE1252"/>
  </w:style>
  <w:style w:type="paragraph" w:customStyle="1" w:styleId="6EBA73D6D5204A88BD44531ED0F905A5">
    <w:name w:val="6EBA73D6D5204A88BD44531ED0F905A5"/>
    <w:rsid w:val="00EE1252"/>
  </w:style>
  <w:style w:type="paragraph" w:customStyle="1" w:styleId="668B36A6394C40528F74E129E276EC96">
    <w:name w:val="668B36A6394C40528F74E129E276EC96"/>
    <w:rsid w:val="00EE1252"/>
  </w:style>
  <w:style w:type="paragraph" w:customStyle="1" w:styleId="4C730EA23A8742A2AF35007B007EA10B">
    <w:name w:val="4C730EA23A8742A2AF35007B007EA10B"/>
    <w:rsid w:val="00EE1252"/>
  </w:style>
  <w:style w:type="paragraph" w:customStyle="1" w:styleId="DECFA54CE3734D3582A3CF25446A1738">
    <w:name w:val="DECFA54CE3734D3582A3CF25446A1738"/>
    <w:rsid w:val="00EE1252"/>
  </w:style>
  <w:style w:type="paragraph" w:customStyle="1" w:styleId="35E43592417A4A20A9B4C43D9EFF9352">
    <w:name w:val="35E43592417A4A20A9B4C43D9EFF9352"/>
    <w:rsid w:val="00EE1252"/>
  </w:style>
  <w:style w:type="paragraph" w:customStyle="1" w:styleId="73701270C4EB4311B2227ECEAF7619A6">
    <w:name w:val="73701270C4EB4311B2227ECEAF7619A6"/>
    <w:rsid w:val="00EE1252"/>
  </w:style>
  <w:style w:type="paragraph" w:customStyle="1" w:styleId="3CEB57AF8B2948D182E2AA3F646C7A58">
    <w:name w:val="3CEB57AF8B2948D182E2AA3F646C7A58"/>
    <w:rsid w:val="00EE1252"/>
  </w:style>
  <w:style w:type="paragraph" w:customStyle="1" w:styleId="D1D0B4B6464A434B9A90A5226E458168">
    <w:name w:val="D1D0B4B6464A434B9A90A5226E458168"/>
    <w:rsid w:val="00EE1252"/>
  </w:style>
  <w:style w:type="paragraph" w:customStyle="1" w:styleId="F496B1844A6A4753A0158B5DC131E661">
    <w:name w:val="F496B1844A6A4753A0158B5DC131E661"/>
    <w:rsid w:val="00203025"/>
  </w:style>
  <w:style w:type="paragraph" w:customStyle="1" w:styleId="16D41FA7D465495C8392023FE48FD822">
    <w:name w:val="16D41FA7D465495C8392023FE48FD822"/>
    <w:rsid w:val="00203025"/>
  </w:style>
  <w:style w:type="paragraph" w:customStyle="1" w:styleId="E8B2E62890AF414C88410B9F17C5183E">
    <w:name w:val="E8B2E62890AF414C88410B9F17C5183E"/>
    <w:rsid w:val="00203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Rahevin</Abstract>
  <CompanyAddress>740 Timberline Dr.
 Lake Oswego, OR 97034</CompanyAddress>
  <CompanyPhone>503-697-8986</CompanyPhone>
  <CompanyFax/>
  <CompanyEmail>mccalawa@gmail.com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3F080-92BF-445B-9A15-2D6917A3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tf16402467.dotx</Template>
  <TotalTime>20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Rahevin</dc:creator>
  <cp:keywords/>
  <dc:description/>
  <cp:lastModifiedBy>Rahevin Potter-Clark</cp:lastModifiedBy>
  <cp:revision>10</cp:revision>
  <cp:lastPrinted>2018-01-23T05:04:00Z</cp:lastPrinted>
  <dcterms:created xsi:type="dcterms:W3CDTF">2018-01-17T01:46:00Z</dcterms:created>
  <dcterms:modified xsi:type="dcterms:W3CDTF">2018-01-23T05:04:00Z</dcterms:modified>
  <cp:category>Potter-Clark</cp:category>
  <cp:contentStatus>Rahevinslade.github.io</cp:contentStatus>
</cp:coreProperties>
</file>